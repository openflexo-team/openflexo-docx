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9976CD1" w14:textId="77777777" w:rsidR="00F614ED" w:rsidRPr="00A41C94" w:rsidRDefault="005D20DD" w:rsidP="005C0BC1">
      <w:pPr>
        <w:pStyle w:val="Titre"/>
        <w:rPr>
          <w:b/>
        </w:rPr>
      </w:pPr>
      <w:r>
        <w:rPr>
          <w:b/>
        </w:rPr>
        <w:t>Modèle de rapport d’activité</w:t>
      </w:r>
    </w:p>
    <w:p w14:paraId="51365F26" w14:textId="77777777" w:rsidR="00355656" w:rsidRDefault="005D20DD" w:rsidP="00886B87">
      <w:pPr>
        <w:pStyle w:val="Sous-titre"/>
      </w:pPr>
      <w:r>
        <w:t>&lt;Mettre le sous-titre qui convient&gt;</w:t>
      </w:r>
    </w:p>
    <w:p w14:paraId="2DED0AC0" w14:textId="77777777" w:rsidR="005D20DD" w:rsidRDefault="005D20DD">
      <w:pPr>
        <w:spacing w:after="0" w:line="240" w:lineRule="auto"/>
        <w:rPr>
          <w:rFonts w:eastAsia="Times New Roman"/>
          <w:color w:val="595959" w:themeColor="text1" w:themeTint="A6"/>
          <w:sz w:val="24"/>
        </w:rPr>
      </w:pPr>
      <w:r>
        <w:br w:type="page"/>
      </w:r>
    </w:p>
    <w:p w14:paraId="79C22856" w14:textId="77777777" w:rsidR="005D20DD" w:rsidRDefault="005D20DD" w:rsidP="005D20DD">
      <w:pPr>
        <w:pStyle w:val="Titre1"/>
      </w:pPr>
      <w:bookmarkStart w:id="0" w:name="_Toc428953743"/>
      <w:r>
        <w:lastRenderedPageBreak/>
        <w:t>Préambule</w:t>
      </w:r>
      <w:bookmarkEnd w:id="0"/>
    </w:p>
    <w:p w14:paraId="28925B1D" w14:textId="77777777" w:rsidR="005B203B" w:rsidRDefault="005D20DD" w:rsidP="005D20DD">
      <w:pPr>
        <w:pStyle w:val="Paragraph"/>
      </w:pPr>
      <w:r w:rsidRPr="005D20DD">
        <w:t xml:space="preserve">Ceci est un modèle </w:t>
      </w:r>
      <w:r>
        <w:t>de rapport d’activité, dont ce paragraphe int</w:t>
      </w:r>
      <w:r w:rsidR="00D80F1B">
        <w:t>roductif est à remplacer par quelque d’utile au contexte d’utilisation.</w:t>
      </w:r>
    </w:p>
    <w:p w14:paraId="11BE225B" w14:textId="77777777" w:rsidR="00B244F7" w:rsidRDefault="00B244F7" w:rsidP="005D20DD">
      <w:pPr>
        <w:pStyle w:val="Paragraph"/>
      </w:pPr>
    </w:p>
    <w:p w14:paraId="4638C716" w14:textId="77777777" w:rsidR="00D80F1B" w:rsidRDefault="00D80F1B" w:rsidP="005D20DD">
      <w:pPr>
        <w:pStyle w:val="Paragraph"/>
      </w:pPr>
      <w:r>
        <w:t>Une partie des données utilisées dans ce document sont construites à partir du cas d’exemple construit pour Brest Métropole.</w:t>
      </w:r>
    </w:p>
    <w:p w14:paraId="0B3A8285" w14:textId="77777777" w:rsidR="00B244F7" w:rsidRDefault="00B244F7" w:rsidP="005D20DD">
      <w:pPr>
        <w:pStyle w:val="Paragraph"/>
      </w:pPr>
    </w:p>
    <w:p w14:paraId="5EADCE87" w14:textId="77777777" w:rsidR="00B244F7" w:rsidRDefault="00B244F7" w:rsidP="005D20DD">
      <w:pPr>
        <w:pStyle w:val="Paragraph"/>
      </w:pPr>
      <w:r>
        <w:t>Ce modèle de rapport est construit en supposant qu’il y a différents chapitres dont seulement certains sont issus de la fédération de documents Openflexo.</w:t>
      </w:r>
    </w:p>
    <w:p w14:paraId="4CD9034F" w14:textId="77777777" w:rsidR="00B244F7" w:rsidRDefault="00B244F7" w:rsidP="005D20DD">
      <w:pPr>
        <w:pStyle w:val="Paragraph"/>
      </w:pPr>
    </w:p>
    <w:p w14:paraId="3C60C79D" w14:textId="77777777" w:rsidR="005D20DD" w:rsidRDefault="005D20DD">
      <w:pPr>
        <w:spacing w:after="0" w:line="240" w:lineRule="auto"/>
        <w:rPr>
          <w:rFonts w:eastAsia="Times New Roman"/>
          <w:color w:val="595959" w:themeColor="text1" w:themeTint="A6"/>
          <w:sz w:val="24"/>
        </w:rPr>
      </w:pPr>
      <w:r>
        <w:br w:type="page"/>
      </w:r>
    </w:p>
    <w:p w14:paraId="67D6AAAC" w14:textId="77777777" w:rsidR="005D20DD" w:rsidRPr="005D20DD" w:rsidRDefault="005D20DD" w:rsidP="005D20DD">
      <w:pPr>
        <w:pStyle w:val="Paragraph"/>
      </w:pPr>
    </w:p>
    <w:sdt>
      <w:sdtPr>
        <w:rPr>
          <w:rFonts w:ascii="Tahoma" w:eastAsia="Calibri" w:hAnsi="Tahoma" w:cs="Times New Roman"/>
          <w:b/>
          <w:bCs w:val="0"/>
          <w:i w:val="0"/>
          <w:color w:val="89BA17"/>
          <w:sz w:val="20"/>
          <w:szCs w:val="22"/>
        </w:rPr>
        <w:id w:val="-1017305436"/>
        <w:docPartObj>
          <w:docPartGallery w:val="Table of Contents"/>
          <w:docPartUnique/>
        </w:docPartObj>
      </w:sdtPr>
      <w:sdtEndPr>
        <w:rPr>
          <w:rFonts w:ascii="Source Sans Pro" w:hAnsi="Source Sans Pro"/>
          <w:b w:val="0"/>
          <w:color w:val="4C4C4C"/>
        </w:rPr>
      </w:sdtEndPr>
      <w:sdtContent>
        <w:p w14:paraId="315E841E" w14:textId="77777777" w:rsidR="00AF15A4" w:rsidRPr="009A1045" w:rsidRDefault="00AF15A4" w:rsidP="009A1045">
          <w:pPr>
            <w:pStyle w:val="En-ttedetabledesmatires"/>
            <w:rPr>
              <w:color w:val="89BA17"/>
            </w:rPr>
          </w:pPr>
          <w:r w:rsidRPr="009A1045">
            <w:rPr>
              <w:color w:val="89BA17"/>
            </w:rPr>
            <w:t>Table des matières</w:t>
          </w:r>
        </w:p>
        <w:p w14:paraId="11FF4180" w14:textId="77777777" w:rsidR="00A42857" w:rsidRDefault="00AF15A4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53743" w:history="1">
            <w:r w:rsidR="00A42857" w:rsidRPr="0005555D">
              <w:rPr>
                <w:rStyle w:val="Lienhypertexte"/>
              </w:rPr>
              <w:t>Préambule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_Toc428953743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2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088093BC" w14:textId="77777777" w:rsidR="00A42857" w:rsidRDefault="007813DE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</w:rPr>
          </w:pPr>
          <w:hyperlink w:anchor="_Toc428953744" w:history="1">
            <w:r w:rsidR="00A42857" w:rsidRPr="0005555D">
              <w:rPr>
                <w:rStyle w:val="Lienhypertexte"/>
              </w:rPr>
              <w:t>Introduction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_Toc428953744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47B04AAB" w14:textId="77777777" w:rsidR="00A42857" w:rsidRDefault="007813DE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</w:rPr>
          </w:pPr>
          <w:hyperlink w:anchor="_Toc428953745" w:history="1">
            <w:r w:rsidR="00A42857" w:rsidRPr="0005555D">
              <w:rPr>
                <w:rStyle w:val="Lienhypertexte"/>
              </w:rPr>
              <w:t>Contexte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_Toc428953745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512D64E0" w14:textId="77777777" w:rsidR="00A42857" w:rsidRDefault="007813DE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</w:rPr>
          </w:pPr>
          <w:hyperlink w:anchor="_Toc428953746" w:history="1">
            <w:r w:rsidR="00A42857" w:rsidRPr="0005555D">
              <w:rPr>
                <w:rStyle w:val="Lienhypertexte"/>
              </w:rPr>
              <w:t>Histoire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_Toc428953746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5583CEA6" w14:textId="77777777" w:rsidR="00A42857" w:rsidRDefault="007813DE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</w:rPr>
          </w:pPr>
          <w:hyperlink w:anchor="_Toc428953747" w:history="1">
            <w:r w:rsidR="00A42857" w:rsidRPr="0005555D">
              <w:rPr>
                <w:rStyle w:val="Lienhypertexte"/>
              </w:rPr>
              <w:t>Les Pôles d’activité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_Toc428953747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3C9B9803" w14:textId="77777777" w:rsidR="00A42857" w:rsidRDefault="007813DE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</w:rPr>
          </w:pPr>
          <w:hyperlink w:anchor="_Toc428953748" w:history="1">
            <w:r w:rsidR="00A42857" w:rsidRPr="0005555D">
              <w:rPr>
                <w:rStyle w:val="Lienhypertexte"/>
              </w:rPr>
              <w:t>Nom du pôle issu du VP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_Toc428953748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38237F89" w14:textId="77777777" w:rsidR="00A42857" w:rsidRDefault="007813DE">
          <w:pPr>
            <w:pStyle w:val="TM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</w:rPr>
          </w:pPr>
          <w:hyperlink w:anchor="_Toc428953749" w:history="1">
            <w:r w:rsidR="00A42857" w:rsidRPr="0005555D">
              <w:rPr>
                <w:rStyle w:val="Lienhypertexte"/>
              </w:rPr>
              <w:t>Présentation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_Toc428953749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44E07972" w14:textId="77777777" w:rsidR="00A42857" w:rsidRDefault="007813DE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</w:rPr>
          </w:pPr>
          <w:hyperlink w:anchor="_Toc428953750" w:history="1">
            <w:r w:rsidR="00A42857" w:rsidRPr="0005555D">
              <w:rPr>
                <w:rStyle w:val="Lienhypertexte"/>
              </w:rPr>
              <w:t>Les directions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_Toc428953750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729FD99C" w14:textId="77777777" w:rsidR="00A42857" w:rsidRDefault="007813DE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</w:rPr>
          </w:pPr>
          <w:hyperlink w:anchor="_Toc428953751" w:history="1">
            <w:r w:rsidR="00A42857" w:rsidRPr="0005555D">
              <w:rPr>
                <w:rStyle w:val="Lienhypertexte"/>
              </w:rPr>
              <w:t>Les missions de la collectivité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_Toc428953751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5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796C35A5" w14:textId="77777777" w:rsidR="00A42857" w:rsidRDefault="007813DE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</w:rPr>
          </w:pPr>
          <w:hyperlink w:anchor="_Toc428953752" w:history="1">
            <w:r w:rsidR="00A42857" w:rsidRPr="0005555D">
              <w:rPr>
                <w:rStyle w:val="Lienhypertexte"/>
              </w:rPr>
              <w:t>Nom de la direction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_Toc428953752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5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4753046F" w14:textId="77777777" w:rsidR="00A42857" w:rsidRDefault="007813DE">
          <w:pPr>
            <w:pStyle w:val="TM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</w:rPr>
          </w:pPr>
          <w:hyperlink w:anchor="_Toc428953753" w:history="1">
            <w:r w:rsidR="00A42857" w:rsidRPr="0005555D">
              <w:rPr>
                <w:rStyle w:val="Lienhypertexte"/>
              </w:rPr>
              <w:t>Présentation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_Toc428953753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5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56DDFC27" w14:textId="77777777" w:rsidR="00A42857" w:rsidRDefault="007813DE">
          <w:pPr>
            <w:pStyle w:val="TM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</w:rPr>
          </w:pPr>
          <w:hyperlink w:anchor="_Toc428953754" w:history="1">
            <w:r w:rsidR="00A42857" w:rsidRPr="0005555D">
              <w:rPr>
                <w:rStyle w:val="Lienhypertexte"/>
              </w:rPr>
              <w:t>Missions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_Toc428953754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5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14:paraId="1D1F383D" w14:textId="77777777" w:rsidR="00AF15A4" w:rsidRPr="009A1045" w:rsidRDefault="00AF15A4" w:rsidP="009A1045">
          <w:r>
            <w:rPr>
              <w:b/>
              <w:bCs/>
            </w:rPr>
            <w:fldChar w:fldCharType="end"/>
          </w:r>
        </w:p>
      </w:sdtContent>
    </w:sdt>
    <w:p w14:paraId="51BD4E5B" w14:textId="77777777" w:rsidR="00814546" w:rsidRDefault="00814546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  <w:r>
        <w:br w:type="page"/>
      </w:r>
    </w:p>
    <w:p w14:paraId="6673DCDC" w14:textId="77777777" w:rsidR="00133FFA" w:rsidRPr="00996511" w:rsidRDefault="00996511" w:rsidP="009A1045">
      <w:pPr>
        <w:pStyle w:val="Titre1"/>
      </w:pPr>
      <w:bookmarkStart w:id="1" w:name="_Toc428953744"/>
      <w:r w:rsidRPr="00996511">
        <w:lastRenderedPageBreak/>
        <w:t>Introduction</w:t>
      </w:r>
      <w:bookmarkEnd w:id="1"/>
    </w:p>
    <w:p w14:paraId="05ECE208" w14:textId="77777777" w:rsidR="00A41DD6" w:rsidRPr="00A41C94" w:rsidRDefault="00996511" w:rsidP="00A41C94">
      <w:pPr>
        <w:pStyle w:val="Titre2"/>
      </w:pPr>
      <w:bookmarkStart w:id="2" w:name="_Toc428953745"/>
      <w:r>
        <w:t>Contexte</w:t>
      </w:r>
      <w:bookmarkEnd w:id="2"/>
    </w:p>
    <w:p w14:paraId="6BA7F4EA" w14:textId="77777777" w:rsidR="007A6427" w:rsidRDefault="00996511" w:rsidP="00996511">
      <w:pPr>
        <w:pStyle w:val="Paragraph"/>
      </w:pPr>
      <w:r>
        <w:t>Ce paragraphe ne doit pas être remplacé par des éléments issus du VP</w:t>
      </w:r>
    </w:p>
    <w:p w14:paraId="256BB510" w14:textId="77777777" w:rsidR="00996511" w:rsidRDefault="00996511" w:rsidP="00996511">
      <w:pPr>
        <w:pStyle w:val="Titre2"/>
      </w:pPr>
      <w:bookmarkStart w:id="3" w:name="_Toc428953746"/>
      <w:r>
        <w:t>Histoire</w:t>
      </w:r>
      <w:bookmarkEnd w:id="3"/>
    </w:p>
    <w:p w14:paraId="300DEAA0" w14:textId="77777777" w:rsidR="00996511" w:rsidRDefault="00996511" w:rsidP="00996511">
      <w:pPr>
        <w:pStyle w:val="Paragraph"/>
      </w:pPr>
      <w:r>
        <w:t>Ce paragraphe ne doit pas être remplacé par des éléments issus du VP</w:t>
      </w:r>
    </w:p>
    <w:p w14:paraId="20EEBE5D" w14:textId="77777777" w:rsidR="00996511" w:rsidRDefault="00996511" w:rsidP="00996511">
      <w:pPr>
        <w:pStyle w:val="Paragraph"/>
      </w:pPr>
    </w:p>
    <w:p w14:paraId="0209BF25" w14:textId="77777777" w:rsidR="00996511" w:rsidRDefault="00996511" w:rsidP="00996511">
      <w:pPr>
        <w:pStyle w:val="Titre1"/>
      </w:pPr>
      <w:bookmarkStart w:id="4" w:name="_Toc428953747"/>
      <w:r>
        <w:t>Les Pôles d’activité</w:t>
      </w:r>
      <w:bookmarkEnd w:id="4"/>
    </w:p>
    <w:p w14:paraId="4AF69B40" w14:textId="77777777" w:rsidR="0081386F" w:rsidRDefault="0081386F" w:rsidP="0081386F">
      <w:pPr>
        <w:pStyle w:val="Paragraph"/>
      </w:pPr>
      <w:r>
        <w:t>Ce paragraphe ne doit pas être remplacé par des éléments issus du VP</w:t>
      </w:r>
    </w:p>
    <w:p w14:paraId="71AEB18D" w14:textId="77777777" w:rsidR="0081386F" w:rsidRDefault="0081386F" w:rsidP="0081386F">
      <w:pPr>
        <w:pStyle w:val="Paragraph"/>
      </w:pPr>
      <w:r>
        <w:t xml:space="preserve">Par contre dans la suite, on doit retrouver </w:t>
      </w:r>
      <w:r w:rsidR="009E2741">
        <w:t>un</w:t>
      </w:r>
      <w:r>
        <w:t xml:space="preserve"> chapitre par Pôle, et si on rajoute un chapitre =&gt; on rajoute un pôle.</w:t>
      </w:r>
    </w:p>
    <w:p w14:paraId="55DE741E" w14:textId="77777777" w:rsidR="00996511" w:rsidRDefault="00996511" w:rsidP="00996511">
      <w:pPr>
        <w:pStyle w:val="Titre2"/>
      </w:pPr>
      <w:bookmarkStart w:id="5" w:name="_Toc428953748"/>
      <w:r>
        <w:t>Nom du pôle issu du VP</w:t>
      </w:r>
      <w:bookmarkEnd w:id="5"/>
    </w:p>
    <w:p w14:paraId="52199384" w14:textId="77777777" w:rsidR="00996511" w:rsidRDefault="00996511" w:rsidP="00996511">
      <w:pPr>
        <w:pStyle w:val="Titre3"/>
      </w:pPr>
      <w:bookmarkStart w:id="6" w:name="_Toc428953749"/>
      <w:r>
        <w:t>Présentation</w:t>
      </w:r>
      <w:bookmarkEnd w:id="6"/>
    </w:p>
    <w:p w14:paraId="3A3D0905" w14:textId="77777777" w:rsidR="00996511" w:rsidRDefault="00996511" w:rsidP="00996511">
      <w:pPr>
        <w:pStyle w:val="Paragraph"/>
      </w:pPr>
      <w:r>
        <w:t>Un paragraphe de présentation, libre, qui ne sera pas fédéré</w:t>
      </w:r>
    </w:p>
    <w:p w14:paraId="3B88C99E" w14:textId="09AB8918" w:rsidR="007813DE" w:rsidRDefault="007813DE" w:rsidP="00996511">
      <w:pPr>
        <w:pStyle w:val="Paragraph"/>
      </w:pP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 new paragraph.</w:t>
      </w:r>
      <w:bookmarkStart w:id="7" w:name="_GoBack"/>
      <w:bookmarkEnd w:id="7"/>
    </w:p>
    <w:p w14:paraId="528FC507" w14:textId="77777777" w:rsidR="0081386F" w:rsidRDefault="0081386F" w:rsidP="0081386F">
      <w:pPr>
        <w:pStyle w:val="Paragraph"/>
      </w:pPr>
      <w:r>
        <w:t>Puis une présentation des directions du pôle avec le diagramme issue du VP</w:t>
      </w:r>
      <w:r w:rsidR="009E2741">
        <w:t>.</w:t>
      </w:r>
    </w:p>
    <w:p w14:paraId="708690EE" w14:textId="77777777" w:rsidR="0081386F" w:rsidRDefault="0081386F" w:rsidP="0081386F">
      <w:pPr>
        <w:pStyle w:val="Paragraph"/>
        <w:keepNext/>
        <w:jc w:val="center"/>
      </w:pPr>
      <w:r>
        <w:rPr>
          <w:noProof/>
        </w:rPr>
        <w:drawing>
          <wp:inline distT="0" distB="0" distL="0" distR="0" wp14:anchorId="5FDDEFC5" wp14:editId="60442F42">
            <wp:extent cx="4785360" cy="18516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F02C" w14:textId="77777777" w:rsidR="0081386F" w:rsidRPr="00996511" w:rsidRDefault="0081386F" w:rsidP="0081386F">
      <w:pPr>
        <w:pStyle w:val="Lgende"/>
      </w:pPr>
      <w:r>
        <w:t xml:space="preserve">Figure </w:t>
      </w:r>
      <w:r w:rsidR="007813DE">
        <w:fldChar w:fldCharType="begin"/>
      </w:r>
      <w:r w:rsidR="007813DE">
        <w:instrText xml:space="preserve"> SEQ Figure \* ARABIC </w:instrText>
      </w:r>
      <w:r w:rsidR="007813DE">
        <w:fldChar w:fldCharType="separate"/>
      </w:r>
      <w:r>
        <w:rPr>
          <w:noProof/>
        </w:rPr>
        <w:t>1</w:t>
      </w:r>
      <w:r w:rsidR="007813DE">
        <w:rPr>
          <w:noProof/>
        </w:rPr>
        <w:fldChar w:fldCharType="end"/>
      </w:r>
      <w:r>
        <w:t xml:space="preserve"> : </w:t>
      </w:r>
      <w:r>
        <w:rPr>
          <w:noProof/>
        </w:rPr>
        <w:t>Les directions du pôle</w:t>
      </w:r>
    </w:p>
    <w:p w14:paraId="5574AF9C" w14:textId="77777777" w:rsidR="00922FB3" w:rsidRDefault="00922FB3" w:rsidP="006C1FAE">
      <w:pPr>
        <w:pStyle w:val="Titre3"/>
      </w:pPr>
      <w:bookmarkStart w:id="8" w:name="_Toc428953750"/>
      <w:r>
        <w:t>Les directions</w:t>
      </w:r>
      <w:bookmarkEnd w:id="8"/>
    </w:p>
    <w:p w14:paraId="7881D59A" w14:textId="77777777" w:rsidR="00922FB3" w:rsidRPr="00181152" w:rsidRDefault="00922FB3" w:rsidP="00922FB3">
      <w:pPr>
        <w:pStyle w:val="Paragraph"/>
      </w:pPr>
      <w:r>
        <w:t>Si on ajoute un ligne dans le tableau =&gt; on ajoute une direction dans la base de données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295"/>
        <w:gridCol w:w="6594"/>
      </w:tblGrid>
      <w:tr w:rsidR="00922FB3" w14:paraId="04752CCE" w14:textId="77777777" w:rsidTr="00922FB3">
        <w:tc>
          <w:tcPr>
            <w:tcW w:w="3295" w:type="dxa"/>
          </w:tcPr>
          <w:p w14:paraId="27EC5E4C" w14:textId="77777777" w:rsidR="00922FB3" w:rsidRPr="0081386F" w:rsidRDefault="00922FB3" w:rsidP="00922FB3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14:paraId="31EA4C12" w14:textId="77777777" w:rsidR="00922FB3" w:rsidRPr="0081386F" w:rsidRDefault="00922FB3" w:rsidP="000443C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FB3" w14:paraId="0A8C4976" w14:textId="77777777" w:rsidTr="00922FB3">
        <w:tc>
          <w:tcPr>
            <w:tcW w:w="3295" w:type="dxa"/>
          </w:tcPr>
          <w:p w14:paraId="1E447B48" w14:textId="77777777" w:rsidR="00922FB3" w:rsidRDefault="00922FB3" w:rsidP="00922FB3">
            <w:r>
              <w:t>&lt;direction issue du VP&gt;</w:t>
            </w:r>
          </w:p>
        </w:tc>
        <w:tc>
          <w:tcPr>
            <w:tcW w:w="6594" w:type="dxa"/>
          </w:tcPr>
          <w:p w14:paraId="443A4595" w14:textId="77777777" w:rsidR="00922FB3" w:rsidRDefault="00922FB3" w:rsidP="000443C3">
            <w:r>
              <w:t>Une description libre</w:t>
            </w:r>
          </w:p>
        </w:tc>
      </w:tr>
    </w:tbl>
    <w:p w14:paraId="42EAEFA9" w14:textId="77777777" w:rsidR="00823AA6" w:rsidRDefault="00823AA6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</w:p>
    <w:p w14:paraId="49F8FE49" w14:textId="77777777" w:rsidR="007E518F" w:rsidRDefault="007E518F">
      <w:pPr>
        <w:spacing w:after="0" w:line="240" w:lineRule="auto"/>
        <w:rPr>
          <w:rFonts w:ascii="Trebuchet MS" w:eastAsia="Times New Roman" w:hAnsi="Trebuchet MS"/>
          <w:bCs/>
          <w:color w:val="89BA17"/>
          <w:sz w:val="32"/>
          <w:szCs w:val="28"/>
        </w:rPr>
      </w:pPr>
      <w:r>
        <w:br w:type="page"/>
      </w:r>
    </w:p>
    <w:p w14:paraId="704012D4" w14:textId="77777777" w:rsidR="00A23DCD" w:rsidRDefault="00A23DCD" w:rsidP="00A23DCD">
      <w:pPr>
        <w:pStyle w:val="Titre1"/>
      </w:pPr>
      <w:bookmarkStart w:id="9" w:name="_Toc428953751"/>
      <w:r>
        <w:lastRenderedPageBreak/>
        <w:t xml:space="preserve">Les </w:t>
      </w:r>
      <w:r w:rsidR="00823AA6">
        <w:t>missions de la collectivité</w:t>
      </w:r>
      <w:bookmarkEnd w:id="9"/>
    </w:p>
    <w:p w14:paraId="651F46D3" w14:textId="77777777" w:rsidR="00A23DCD" w:rsidRDefault="00A23DCD" w:rsidP="00A23DCD">
      <w:pPr>
        <w:pStyle w:val="Paragraph"/>
      </w:pPr>
      <w:r>
        <w:t>Ce paragraphe ne doit pas être remplacé par des éléments issus du VP</w:t>
      </w:r>
    </w:p>
    <w:p w14:paraId="7BECF792" w14:textId="77777777" w:rsidR="00A23DCD" w:rsidRPr="00A23DCD" w:rsidRDefault="00A23DCD" w:rsidP="00A23DCD">
      <w:pPr>
        <w:pStyle w:val="Paragraph"/>
      </w:pPr>
      <w:r>
        <w:t>Par contre dans la suite, on doit retrouver un chapitre par Direction, et si on rajo</w:t>
      </w:r>
      <w:r w:rsidR="00762515">
        <w:t>ute un chapitre =&gt; on rajoute une direction</w:t>
      </w:r>
      <w:r>
        <w:t>.</w:t>
      </w:r>
    </w:p>
    <w:p w14:paraId="4CE2A3F5" w14:textId="77777777" w:rsidR="00A23DCD" w:rsidRDefault="00A23DCD" w:rsidP="00A23DCD">
      <w:pPr>
        <w:pStyle w:val="Titre2"/>
      </w:pPr>
      <w:bookmarkStart w:id="10" w:name="_Toc428953752"/>
      <w:r>
        <w:t>Nom de la direction</w:t>
      </w:r>
      <w:bookmarkEnd w:id="10"/>
    </w:p>
    <w:p w14:paraId="2DB8DB07" w14:textId="77777777" w:rsidR="008B36FC" w:rsidRDefault="008B36FC" w:rsidP="008B36FC">
      <w:pPr>
        <w:pStyle w:val="Titre3"/>
      </w:pPr>
      <w:bookmarkStart w:id="11" w:name="_Toc428953753"/>
      <w:r>
        <w:t>Présentation</w:t>
      </w:r>
      <w:bookmarkEnd w:id="11"/>
    </w:p>
    <w:p w14:paraId="27B75A09" w14:textId="77777777" w:rsidR="008B36FC" w:rsidRPr="008B36FC" w:rsidRDefault="008B36FC" w:rsidP="008B36FC">
      <w:pPr>
        <w:pStyle w:val="Paragraph"/>
      </w:pPr>
      <w:r>
        <w:t>Un paragraphe de présentation, libre, qui ne sera pas fédéré</w:t>
      </w:r>
    </w:p>
    <w:p w14:paraId="4005D17A" w14:textId="77777777" w:rsidR="00996511" w:rsidRDefault="00996511" w:rsidP="0081386F">
      <w:pPr>
        <w:pStyle w:val="Titre3"/>
      </w:pPr>
      <w:bookmarkStart w:id="12" w:name="_Toc428953754"/>
      <w:r>
        <w:t>Missions</w:t>
      </w:r>
      <w:bookmarkEnd w:id="12"/>
    </w:p>
    <w:p w14:paraId="3A4216BA" w14:textId="77777777" w:rsidR="00181152" w:rsidRDefault="00181152" w:rsidP="00181152">
      <w:pPr>
        <w:pStyle w:val="Paragraph"/>
      </w:pPr>
      <w:r>
        <w:t>Dans ce tableau, on doit retrouver l’</w:t>
      </w:r>
      <w:r w:rsidR="00D346A6">
        <w:t>ensemble des missions de la direction</w:t>
      </w:r>
      <w:r>
        <w:t>.</w:t>
      </w:r>
    </w:p>
    <w:p w14:paraId="146EBC82" w14:textId="77777777" w:rsidR="00181152" w:rsidRDefault="00181152" w:rsidP="00181152">
      <w:pPr>
        <w:pStyle w:val="Paragraph"/>
      </w:pPr>
      <w:r>
        <w:t xml:space="preserve">Si on </w:t>
      </w:r>
      <w:r w:rsidR="00FA7BA7">
        <w:t>ajoute un ligne dans le tableau =&gt; on ajoute une mission dans la base de données</w:t>
      </w:r>
    </w:p>
    <w:p w14:paraId="77428005" w14:textId="77777777" w:rsidR="00E00CDC" w:rsidRPr="00181152" w:rsidRDefault="00E00CDC" w:rsidP="00181152">
      <w:pPr>
        <w:pStyle w:val="Paragraph"/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81386F" w14:paraId="125B0CBE" w14:textId="77777777" w:rsidTr="0081386F">
        <w:tc>
          <w:tcPr>
            <w:tcW w:w="3295" w:type="dxa"/>
          </w:tcPr>
          <w:p w14:paraId="4D3633E1" w14:textId="77777777" w:rsidR="0081386F" w:rsidRPr="0081386F" w:rsidRDefault="0081386F" w:rsidP="0081386F">
            <w:pPr>
              <w:rPr>
                <w:b/>
              </w:rPr>
            </w:pPr>
            <w:r w:rsidRPr="0081386F">
              <w:rPr>
                <w:b/>
              </w:rPr>
              <w:t>Intitulé de la mission</w:t>
            </w:r>
          </w:p>
        </w:tc>
        <w:tc>
          <w:tcPr>
            <w:tcW w:w="3295" w:type="dxa"/>
          </w:tcPr>
          <w:p w14:paraId="33712684" w14:textId="77777777" w:rsidR="0081386F" w:rsidRPr="0081386F" w:rsidRDefault="0081386F" w:rsidP="0081386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96" w:type="dxa"/>
          </w:tcPr>
          <w:p w14:paraId="16DF5F63" w14:textId="77777777" w:rsidR="0081386F" w:rsidRPr="0081386F" w:rsidRDefault="0081386F" w:rsidP="0081386F">
            <w:pPr>
              <w:rPr>
                <w:b/>
              </w:rPr>
            </w:pPr>
            <w:r>
              <w:rPr>
                <w:b/>
              </w:rPr>
              <w:t>Pôles associés</w:t>
            </w:r>
          </w:p>
        </w:tc>
      </w:tr>
      <w:tr w:rsidR="0081386F" w14:paraId="37CE4B6E" w14:textId="77777777" w:rsidTr="0081386F">
        <w:tc>
          <w:tcPr>
            <w:tcW w:w="3295" w:type="dxa"/>
          </w:tcPr>
          <w:p w14:paraId="4A049C34" w14:textId="77777777" w:rsidR="0081386F" w:rsidRDefault="00181152" w:rsidP="0081386F">
            <w:r>
              <w:t>&lt;mission issue du VP&gt;</w:t>
            </w:r>
          </w:p>
        </w:tc>
        <w:tc>
          <w:tcPr>
            <w:tcW w:w="3295" w:type="dxa"/>
          </w:tcPr>
          <w:p w14:paraId="2DE96629" w14:textId="77777777" w:rsidR="0081386F" w:rsidRDefault="00181152" w:rsidP="0081386F">
            <w:r>
              <w:t>Une description libre</w:t>
            </w:r>
          </w:p>
        </w:tc>
        <w:tc>
          <w:tcPr>
            <w:tcW w:w="3296" w:type="dxa"/>
          </w:tcPr>
          <w:p w14:paraId="6E01029E" w14:textId="77777777" w:rsidR="0081386F" w:rsidRDefault="0081386F" w:rsidP="0081386F">
            <w:r>
              <w:t>&lt;autre pôle(s) partageant la mission, issu du VP&gt;</w:t>
            </w:r>
          </w:p>
        </w:tc>
      </w:tr>
    </w:tbl>
    <w:p w14:paraId="00308153" w14:textId="77777777" w:rsidR="0081386F" w:rsidRPr="0081386F" w:rsidRDefault="0081386F" w:rsidP="0081386F"/>
    <w:sectPr w:rsidR="0081386F" w:rsidRPr="0081386F" w:rsidSect="00FA142D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40" w:right="1080" w:bottom="1440" w:left="1080" w:header="42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D8C10" w14:textId="77777777" w:rsidR="00AF5C71" w:rsidRDefault="00AF5C71">
      <w:pPr>
        <w:spacing w:after="0" w:line="240" w:lineRule="auto"/>
      </w:pPr>
      <w:r>
        <w:separator/>
      </w:r>
    </w:p>
  </w:endnote>
  <w:endnote w:type="continuationSeparator" w:id="0">
    <w:p w14:paraId="261426D3" w14:textId="77777777" w:rsidR="00AF5C71" w:rsidRDefault="00AF5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urce Sans Pro">
    <w:altName w:val="Luminari"/>
    <w:charset w:val="00"/>
    <w:family w:val="swiss"/>
    <w:pitch w:val="variable"/>
    <w:sig w:usb0="600002F7" w:usb1="02000001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C663E3C" w14:textId="77777777" w:rsidR="001F5240" w:rsidRPr="0087014E" w:rsidRDefault="00640D47" w:rsidP="00640D47">
    <w:pPr>
      <w:jc w:val="center"/>
      <w:rPr>
        <w:rFonts w:eastAsia="Times New Roman" w:cs="Tahoma"/>
        <w:szCs w:val="20"/>
        <w:lang w:eastAsia="zh-CN"/>
      </w:rPr>
    </w:pPr>
    <w:r w:rsidRPr="0087014E">
      <w:rPr>
        <w:rFonts w:cs="Tahoma"/>
        <w:szCs w:val="20"/>
      </w:rPr>
      <w:t xml:space="preserve">| </w:t>
    </w:r>
    <w:proofErr w:type="gramStart"/>
    <w:r w:rsidRPr="0087014E">
      <w:rPr>
        <w:rFonts w:cs="Tahoma"/>
        <w:szCs w:val="20"/>
      </w:rPr>
      <w:t>page</w:t>
    </w:r>
    <w:proofErr w:type="gramEnd"/>
    <w:r w:rsidRPr="0087014E">
      <w:rPr>
        <w:rFonts w:cs="Tahoma"/>
        <w:szCs w:val="20"/>
      </w:rPr>
      <w:t xml:space="preserve"> </w:t>
    </w:r>
    <w:r w:rsidRPr="0087014E">
      <w:rPr>
        <w:rFonts w:cs="Tahoma"/>
        <w:szCs w:val="20"/>
      </w:rPr>
      <w:fldChar w:fldCharType="begin"/>
    </w:r>
    <w:r w:rsidRPr="0087014E">
      <w:rPr>
        <w:rFonts w:cs="Tahoma"/>
        <w:szCs w:val="20"/>
      </w:rPr>
      <w:instrText xml:space="preserve"> PAGE  \* Arabic  \* MERGEFORMAT </w:instrText>
    </w:r>
    <w:r w:rsidRPr="0087014E">
      <w:rPr>
        <w:rFonts w:cs="Tahoma"/>
        <w:szCs w:val="20"/>
      </w:rPr>
      <w:fldChar w:fldCharType="separate"/>
    </w:r>
    <w:r w:rsidR="007813DE">
      <w:rPr>
        <w:rFonts w:cs="Tahoma"/>
        <w:noProof/>
        <w:szCs w:val="20"/>
      </w:rPr>
      <w:t>5</w:t>
    </w:r>
    <w:r w:rsidRPr="0087014E">
      <w:rPr>
        <w:rFonts w:cs="Tahoma"/>
        <w:szCs w:val="20"/>
      </w:rPr>
      <w:fldChar w:fldCharType="end"/>
    </w:r>
    <w:r w:rsidRPr="0087014E">
      <w:rPr>
        <w:rFonts w:cs="Tahoma"/>
        <w:szCs w:val="20"/>
      </w:rPr>
      <w:t>/</w:t>
    </w:r>
    <w:r w:rsidRPr="0087014E">
      <w:rPr>
        <w:rFonts w:cs="Tahoma"/>
        <w:szCs w:val="20"/>
      </w:rPr>
      <w:fldChar w:fldCharType="begin"/>
    </w:r>
    <w:r w:rsidRPr="0087014E">
      <w:rPr>
        <w:rFonts w:cs="Tahoma"/>
        <w:szCs w:val="20"/>
      </w:rPr>
      <w:instrText xml:space="preserve"> NUMPAGES   \* MERGEFORMAT </w:instrText>
    </w:r>
    <w:r w:rsidRPr="0087014E">
      <w:rPr>
        <w:rFonts w:cs="Tahoma"/>
        <w:szCs w:val="20"/>
      </w:rPr>
      <w:fldChar w:fldCharType="separate"/>
    </w:r>
    <w:r w:rsidR="007813DE">
      <w:rPr>
        <w:rFonts w:cs="Tahoma"/>
        <w:noProof/>
        <w:szCs w:val="20"/>
      </w:rPr>
      <w:t>5</w:t>
    </w:r>
    <w:r w:rsidRPr="0087014E">
      <w:rPr>
        <w:rFonts w:cs="Tahoma"/>
        <w:szCs w:val="20"/>
      </w:rPr>
      <w:fldChar w:fldCharType="end"/>
    </w:r>
    <w:r w:rsidRPr="0087014E">
      <w:rPr>
        <w:rFonts w:eastAsia="Times New Roman" w:cs="Tahoma"/>
        <w:szCs w:val="20"/>
        <w:lang w:eastAsia="zh-CN"/>
      </w:rPr>
      <w:t xml:space="preserve"> |</w:t>
    </w:r>
  </w:p>
  <w:p w14:paraId="596E6C2C" w14:textId="77777777" w:rsidR="001F5240" w:rsidRDefault="001F5240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EE16B3A" w14:textId="77777777" w:rsidR="00071786" w:rsidRDefault="00071786" w:rsidP="007D2269">
    <w:pPr>
      <w:pStyle w:val="En-tte"/>
    </w:pPr>
  </w:p>
  <w:tbl>
    <w:tblPr>
      <w:tblStyle w:val="Grille"/>
      <w:tblW w:w="10774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3"/>
      <w:gridCol w:w="3969"/>
      <w:gridCol w:w="3402"/>
    </w:tblGrid>
    <w:tr w:rsidR="002A169F" w14:paraId="40E751A6" w14:textId="77777777" w:rsidTr="009E7B04">
      <w:trPr>
        <w:trHeight w:val="1331"/>
      </w:trPr>
      <w:tc>
        <w:tcPr>
          <w:tcW w:w="3403" w:type="dxa"/>
        </w:tcPr>
        <w:p w14:paraId="08DB76A7" w14:textId="77777777" w:rsidR="00346EA2" w:rsidRDefault="009E7B04" w:rsidP="00346EA2">
          <w:pPr>
            <w:pStyle w:val="En-tte"/>
            <w:spacing w:before="120"/>
            <w:jc w:val="left"/>
          </w:pPr>
          <w:r>
            <w:rPr>
              <w:noProof/>
            </w:rPr>
            <w:drawing>
              <wp:inline distT="0" distB="0" distL="0" distR="0" wp14:anchorId="0EE5E765" wp14:editId="24EAB4A8">
                <wp:extent cx="1880316" cy="936514"/>
                <wp:effectExtent l="0" t="0" r="5715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_Contacts_bas_pa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561" cy="9391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14:paraId="66638B54" w14:textId="77777777" w:rsidR="00346EA2" w:rsidRDefault="00346EA2" w:rsidP="00346EA2">
          <w:pPr>
            <w:pStyle w:val="Pieddepage"/>
            <w:tabs>
              <w:tab w:val="center" w:pos="4945"/>
              <w:tab w:val="right" w:pos="9891"/>
            </w:tabs>
            <w:spacing w:before="120"/>
            <w:ind w:left="-108" w:firstLine="108"/>
            <w:jc w:val="center"/>
            <w:rPr>
              <w:b/>
              <w:bCs/>
              <w:color w:val="AECF00"/>
              <w:sz w:val="20"/>
              <w:szCs w:val="20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5B2155E4" wp14:editId="28E8E2E6">
                <wp:extent cx="913765" cy="179070"/>
                <wp:effectExtent l="0" t="0" r="635" b="0"/>
                <wp:docPr id="536" name="Image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376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3E50B3B" w14:textId="77777777" w:rsidR="00346EA2" w:rsidRDefault="00346EA2" w:rsidP="00346EA2">
          <w:pPr>
            <w:pStyle w:val="En-tte"/>
            <w:spacing w:before="240"/>
          </w:pPr>
          <w:r w:rsidRPr="000C11B2">
            <w:t>135, rue Claude Chappe</w:t>
          </w:r>
        </w:p>
        <w:p w14:paraId="54EC979F" w14:textId="77777777" w:rsidR="00346EA2" w:rsidRDefault="00346EA2" w:rsidP="00346EA2">
          <w:pPr>
            <w:pStyle w:val="En-tte"/>
          </w:pPr>
          <w:r w:rsidRPr="000C11B2">
            <w:t>29280 Plouzané</w:t>
          </w:r>
        </w:p>
      </w:tc>
      <w:tc>
        <w:tcPr>
          <w:tcW w:w="3402" w:type="dxa"/>
        </w:tcPr>
        <w:p w14:paraId="138189A7" w14:textId="77777777" w:rsidR="00FF7298" w:rsidRDefault="00FF7298" w:rsidP="00457BEE">
          <w:pPr>
            <w:pStyle w:val="En-tte"/>
            <w:spacing w:before="120"/>
            <w:jc w:val="right"/>
          </w:pPr>
          <w:r>
            <w:t>Ope</w:t>
          </w:r>
          <w:r w:rsidR="00DE3DD0">
            <w:t>nflexo, SA SCIC au capital de 2342</w:t>
          </w:r>
          <w:r>
            <w:t>0€</w:t>
          </w:r>
        </w:p>
        <w:p w14:paraId="6B8A8BCE" w14:textId="77777777" w:rsidR="00FF7298" w:rsidRDefault="00FF7298" w:rsidP="00457BEE">
          <w:pPr>
            <w:pStyle w:val="En-tte"/>
            <w:jc w:val="right"/>
          </w:pPr>
          <w:r>
            <w:t>SIRET: 792 397 986 00011</w:t>
          </w:r>
        </w:p>
        <w:p w14:paraId="3D224A42" w14:textId="77777777" w:rsidR="00346EA2" w:rsidRDefault="00346EA2" w:rsidP="00457BEE">
          <w:pPr>
            <w:pStyle w:val="En-tte"/>
            <w:jc w:val="right"/>
          </w:pPr>
          <w:r>
            <w:t>APE : 7219Z</w:t>
          </w:r>
        </w:p>
        <w:p w14:paraId="67879985" w14:textId="77777777" w:rsidR="00346EA2" w:rsidRDefault="00346EA2" w:rsidP="00457BEE">
          <w:pPr>
            <w:pStyle w:val="En-tte"/>
            <w:jc w:val="right"/>
          </w:pPr>
          <w:r>
            <w:t xml:space="preserve">R.C.S Brest 792 397 986 </w:t>
          </w:r>
        </w:p>
        <w:p w14:paraId="58197176" w14:textId="77777777" w:rsidR="00346EA2" w:rsidRDefault="00346EA2" w:rsidP="00457BEE">
          <w:pPr>
            <w:pStyle w:val="En-tte"/>
            <w:jc w:val="right"/>
          </w:pPr>
          <w:r>
            <w:t>N° Gestion 2013 B 246</w:t>
          </w:r>
        </w:p>
        <w:p w14:paraId="63229627" w14:textId="77777777" w:rsidR="00346EA2" w:rsidRDefault="00346EA2" w:rsidP="00457BEE">
          <w:pPr>
            <w:pStyle w:val="En-tte"/>
            <w:jc w:val="right"/>
          </w:pPr>
          <w:r>
            <w:t>TVA Intra. : FR 32  792397986</w:t>
          </w:r>
        </w:p>
      </w:tc>
    </w:tr>
  </w:tbl>
  <w:p w14:paraId="05343456" w14:textId="77777777" w:rsidR="00DE5D10" w:rsidRPr="00DE5D10" w:rsidRDefault="00DE5D10" w:rsidP="00346EA2">
    <w:pPr>
      <w:pStyle w:val="Pieddepage"/>
      <w:tabs>
        <w:tab w:val="clear" w:pos="4536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D5E546" w14:textId="77777777" w:rsidR="00AF5C71" w:rsidRDefault="00AF5C71">
      <w:pPr>
        <w:spacing w:after="0" w:line="240" w:lineRule="auto"/>
      </w:pPr>
      <w:r>
        <w:separator/>
      </w:r>
    </w:p>
  </w:footnote>
  <w:footnote w:type="continuationSeparator" w:id="0">
    <w:p w14:paraId="14E5BA20" w14:textId="77777777" w:rsidR="00AF5C71" w:rsidRDefault="00AF5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16D7EAD" w14:textId="77777777" w:rsidR="001F5240" w:rsidRDefault="00640D47" w:rsidP="00640D47">
    <w:pPr>
      <w:pStyle w:val="En-tte"/>
    </w:pPr>
    <w:r>
      <w:rPr>
        <w:noProof/>
        <w:szCs w:val="20"/>
      </w:rPr>
      <w:drawing>
        <wp:inline distT="0" distB="0" distL="0" distR="0" wp14:anchorId="72BD0B02" wp14:editId="595C37D9">
          <wp:extent cx="976229" cy="195163"/>
          <wp:effectExtent l="0" t="0" r="0" b="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456" cy="19420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7813DE">
      <w:rPr>
        <w:noProof/>
      </w:rPr>
      <w:pict w14:anchorId="41D75DDE">
        <v:shapetype id="_x0000_t202" coordsize="21600,21600" o:spt="202" path="m0,0l0,21600,21600,21600,21600,0xe">
          <v:stroke joinstyle="miter"/>
          <v:path gradientshapeok="t" o:connecttype="rect"/>
        </v:shapetype>
        <v:shape id="Text Box 3" o:spid="_x0000_s4096" type="#_x0000_t202" style="position:absolute;left:0;text-align:left;margin-left:-10.85pt;margin-top:63.95pt;width:42.75pt;height:706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5yX7AIAAGUGAAAOAAAAZHJzL2Uyb0RvYy54bWysVclu2zAQvRfoPxC8K1pMWwsiF7ZsFQXS&#10;BUjaOy1RllCJVEk6clD03zukvMXpoWhqAzKHHA3fmzczvn2371r0yKRqBE+xf+NhxHghyoZvU/z1&#10;IXcijJSmvKSt4CzFT0zhd/O3b26HPmGBqEVbMokgCFfJ0Ke41rpPXFcVNeuouhE943BYCdlRDabc&#10;uqWkA0TvWjfwvJk7CFn2UhRMKdhdjYd4buNXFSv056pSTKM2xYBN26e0z415uvNbmmwl7eumOMCg&#10;/4Ciow2HS0+hVlRTtJPNi1BdU0ihRKVvCtG5oqqaglkOwMb3rtjc17RnlgskR/WnNKn/F7b49PhF&#10;oqZMcYARpx1I9MD2Gi3FHk1MdoZeJeB034Ob3sM2qGyZqv5OFN8V4iKrKd+yhZRiqBktAZ1v3nQv&#10;Xh3jKBNkM3wUJVxDd1rYQPtKdiZ1kAwE0UGlp5MyBkoBm1MSxMEUowKOojiMAt9K59Lk+HYvlX7P&#10;RIfMIsUSlLfR6eOd0gYNTY4u5jIu8qZtrfotf7YBjuMOs+Uzvk0TQAJL42kwWWl/xl68jtYRcUgw&#10;WzvEW62cRZ4RZ5b74XQ1WWXZyv9lUPgkqZuyZNxceiwzn/ydjIeCHwvkVGhKtE1pwhlISm43WSvR&#10;I4Uyz+3HKgAnZzf3OQybEuByRckPiLcMYiefRaFDcjJ14tCLHM+Pl/HMIzFZ5c8p3TWcvZ4SGlIc&#10;T0FiS+cM+opb5JnvS240kWLHS6unqcH1Ya1p047rC/YG8Z/ZL/KpF5JJ5IThdOKQydpzllGeOYvM&#10;n83C9TJbrq8EXdsiUa9PgJXhouIu8B7uOEOGEj2Wo20y01djh+n9Zg9JMJ23EeUTtJsU0A3QUzCj&#10;YcHoN/jFaICJl2L1Y0clw6j9wE3TTkJ/ZmaktWKfEDCkNcg0DMDYjH5eHHlgUV7UAkYphBuXmbaD&#10;1TDhYgHtXTW2885ogIIxYJZZMoe5a4blpW29zv8O898AAAD//wMAUEsDBBQABgAIAAAAIQCRm6aX&#10;4QAAAAsBAAAPAAAAZHJzL2Rvd25yZXYueG1sTI/BTsMwEETvSPyDtUjcWscpSdsQp4pAPXDg0ALi&#10;6sZuEjVeR7bbhr9nOZXjzjzNzpSbyQ7sYnzoHUoQ8wSYwcbpHlsJnx/b2QpYiAq1GhwaCT8mwKa6&#10;vytVod0Vd+ayjy2jEAyFktDFOBach6YzVoW5Gw2Sd3Teqkinb7n26krhduBpkuTcqh7pQ6dG89KZ&#10;5rQ/Wwl1tt0tspNoQ/31+vZ9XPtcvHspHx+m+hlYNFO8wfBXn6pDRZ0O7ow6sEHCLBVLQslIl2tg&#10;ROQL2nIgIXsSK+BVyf9vqH4BAAD//wMAUEsBAi0AFAAGAAgAAAAhALaDOJL+AAAA4QEAABMAAAAA&#10;AAAAAAAAAAAAAAAAAFtDb250ZW50X1R5cGVzXS54bWxQSwECLQAUAAYACAAAACEAOP0h/9YAAACU&#10;AQAACwAAAAAAAAAAAAAAAAAvAQAAX3JlbHMvLnJlbHNQSwECLQAUAAYACAAAACEA68Ocl+wCAABl&#10;BgAADgAAAAAAAAAAAAAAAAAuAgAAZHJzL2Uyb0RvYy54bWxQSwECLQAUAAYACAAAACEAkZuml+EA&#10;AAALAQAADwAAAAAA&#10;" filled="f" stroked="f" strokecolor="gray">
          <v:stroke joinstyle="round"/>
          <v:textbox style="layout-flow:vertical-ideographic" inset="10.8pt,7.2pt,3.6pt,3.05mm">
            <w:txbxContent>
              <w:p w14:paraId="09554795" w14:textId="77777777" w:rsidR="001F5240" w:rsidRPr="00D12A1F" w:rsidRDefault="001F5240">
                <w:pPr>
                  <w:rPr>
                    <w:rFonts w:eastAsia="Times New Roman" w:cs="Tahoma"/>
                    <w:color w:val="7F7F7F"/>
                    <w:szCs w:val="20"/>
                    <w:lang w:eastAsia="zh-CN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96A7A5" w14:textId="77777777" w:rsidR="00071786" w:rsidRPr="00F4681A" w:rsidRDefault="00346EA2" w:rsidP="00346EA2">
    <w:pPr>
      <w:pStyle w:val="Pieddepage"/>
      <w:jc w:val="center"/>
    </w:pPr>
    <w:r>
      <w:rPr>
        <w:noProof/>
        <w:lang w:val="fr-FR" w:eastAsia="fr-FR"/>
      </w:rPr>
      <w:drawing>
        <wp:inline distT="0" distB="0" distL="0" distR="0" wp14:anchorId="7E38E5E9" wp14:editId="67D91ACC">
          <wp:extent cx="762000" cy="762000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ul_h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6B8E18E"/>
    <w:lvl w:ilvl="0">
      <w:start w:val="1"/>
      <w:numFmt w:val="none"/>
      <w:pStyle w:val="Lgend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5FA676F"/>
    <w:multiLevelType w:val="hybridMultilevel"/>
    <w:tmpl w:val="9F4E09F6"/>
    <w:lvl w:ilvl="0" w:tplc="040C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14693A89"/>
    <w:multiLevelType w:val="hybridMultilevel"/>
    <w:tmpl w:val="94367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A32BB"/>
    <w:multiLevelType w:val="hybridMultilevel"/>
    <w:tmpl w:val="C23C11B2"/>
    <w:lvl w:ilvl="0" w:tplc="040C000F">
      <w:start w:val="1"/>
      <w:numFmt w:val="decimal"/>
      <w:lvlText w:val="%1."/>
      <w:lvlJc w:val="left"/>
      <w:pPr>
        <w:ind w:left="947" w:hanging="360"/>
      </w:pPr>
    </w:lvl>
    <w:lvl w:ilvl="1" w:tplc="040C0019" w:tentative="1">
      <w:start w:val="1"/>
      <w:numFmt w:val="lowerLetter"/>
      <w:lvlText w:val="%2."/>
      <w:lvlJc w:val="left"/>
      <w:pPr>
        <w:ind w:left="1667" w:hanging="360"/>
      </w:pPr>
    </w:lvl>
    <w:lvl w:ilvl="2" w:tplc="040C001B" w:tentative="1">
      <w:start w:val="1"/>
      <w:numFmt w:val="lowerRoman"/>
      <w:lvlText w:val="%3."/>
      <w:lvlJc w:val="right"/>
      <w:pPr>
        <w:ind w:left="2387" w:hanging="180"/>
      </w:pPr>
    </w:lvl>
    <w:lvl w:ilvl="3" w:tplc="040C000F" w:tentative="1">
      <w:start w:val="1"/>
      <w:numFmt w:val="decimal"/>
      <w:lvlText w:val="%4."/>
      <w:lvlJc w:val="left"/>
      <w:pPr>
        <w:ind w:left="3107" w:hanging="360"/>
      </w:pPr>
    </w:lvl>
    <w:lvl w:ilvl="4" w:tplc="040C0019" w:tentative="1">
      <w:start w:val="1"/>
      <w:numFmt w:val="lowerLetter"/>
      <w:lvlText w:val="%5."/>
      <w:lvlJc w:val="left"/>
      <w:pPr>
        <w:ind w:left="3827" w:hanging="360"/>
      </w:pPr>
    </w:lvl>
    <w:lvl w:ilvl="5" w:tplc="040C001B" w:tentative="1">
      <w:start w:val="1"/>
      <w:numFmt w:val="lowerRoman"/>
      <w:lvlText w:val="%6."/>
      <w:lvlJc w:val="right"/>
      <w:pPr>
        <w:ind w:left="4547" w:hanging="180"/>
      </w:pPr>
    </w:lvl>
    <w:lvl w:ilvl="6" w:tplc="040C000F" w:tentative="1">
      <w:start w:val="1"/>
      <w:numFmt w:val="decimal"/>
      <w:lvlText w:val="%7."/>
      <w:lvlJc w:val="left"/>
      <w:pPr>
        <w:ind w:left="5267" w:hanging="360"/>
      </w:pPr>
    </w:lvl>
    <w:lvl w:ilvl="7" w:tplc="040C0019" w:tentative="1">
      <w:start w:val="1"/>
      <w:numFmt w:val="lowerLetter"/>
      <w:lvlText w:val="%8."/>
      <w:lvlJc w:val="left"/>
      <w:pPr>
        <w:ind w:left="5987" w:hanging="360"/>
      </w:pPr>
    </w:lvl>
    <w:lvl w:ilvl="8" w:tplc="040C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>
    <w:nsid w:val="34F31067"/>
    <w:multiLevelType w:val="hybridMultilevel"/>
    <w:tmpl w:val="D0ACE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97231"/>
    <w:multiLevelType w:val="hybridMultilevel"/>
    <w:tmpl w:val="87B82F08"/>
    <w:lvl w:ilvl="0" w:tplc="1E38A64E">
      <w:start w:val="1"/>
      <w:numFmt w:val="bullet"/>
      <w:pStyle w:val="Paragraphedeliste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>
    <w:nsid w:val="7436121A"/>
    <w:multiLevelType w:val="hybridMultilevel"/>
    <w:tmpl w:val="22961720"/>
    <w:lvl w:ilvl="0" w:tplc="04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293"/>
    <w:rsid w:val="0000109A"/>
    <w:rsid w:val="00003533"/>
    <w:rsid w:val="00004E40"/>
    <w:rsid w:val="00004F6C"/>
    <w:rsid w:val="0001243D"/>
    <w:rsid w:val="00017B96"/>
    <w:rsid w:val="000218B1"/>
    <w:rsid w:val="00024C22"/>
    <w:rsid w:val="0002626F"/>
    <w:rsid w:val="00052775"/>
    <w:rsid w:val="000543D8"/>
    <w:rsid w:val="00060DED"/>
    <w:rsid w:val="000674F3"/>
    <w:rsid w:val="00071786"/>
    <w:rsid w:val="00073C78"/>
    <w:rsid w:val="00075375"/>
    <w:rsid w:val="0007578F"/>
    <w:rsid w:val="00075C55"/>
    <w:rsid w:val="00076D16"/>
    <w:rsid w:val="00082A69"/>
    <w:rsid w:val="0008574E"/>
    <w:rsid w:val="000859E2"/>
    <w:rsid w:val="00091178"/>
    <w:rsid w:val="00096B25"/>
    <w:rsid w:val="00097679"/>
    <w:rsid w:val="000A66EE"/>
    <w:rsid w:val="000B2053"/>
    <w:rsid w:val="000B42D3"/>
    <w:rsid w:val="000C5277"/>
    <w:rsid w:val="000D7236"/>
    <w:rsid w:val="000E0F73"/>
    <w:rsid w:val="000E1D3A"/>
    <w:rsid w:val="000E7F9B"/>
    <w:rsid w:val="000F38D4"/>
    <w:rsid w:val="00121523"/>
    <w:rsid w:val="0012444F"/>
    <w:rsid w:val="001338EC"/>
    <w:rsid w:val="00133FFA"/>
    <w:rsid w:val="001557F5"/>
    <w:rsid w:val="001572E0"/>
    <w:rsid w:val="001664F6"/>
    <w:rsid w:val="0016765B"/>
    <w:rsid w:val="00170785"/>
    <w:rsid w:val="00180E4B"/>
    <w:rsid w:val="00181152"/>
    <w:rsid w:val="00181918"/>
    <w:rsid w:val="00185119"/>
    <w:rsid w:val="0019264F"/>
    <w:rsid w:val="00192DE9"/>
    <w:rsid w:val="00192FD3"/>
    <w:rsid w:val="001A23B1"/>
    <w:rsid w:val="001A37A1"/>
    <w:rsid w:val="001A7AE3"/>
    <w:rsid w:val="001B4406"/>
    <w:rsid w:val="001B70E5"/>
    <w:rsid w:val="001B7A7A"/>
    <w:rsid w:val="001B7C99"/>
    <w:rsid w:val="001D2FAF"/>
    <w:rsid w:val="001D6A89"/>
    <w:rsid w:val="001E7CF7"/>
    <w:rsid w:val="001F00D3"/>
    <w:rsid w:val="001F147E"/>
    <w:rsid w:val="001F189D"/>
    <w:rsid w:val="001F5240"/>
    <w:rsid w:val="001F5C65"/>
    <w:rsid w:val="001F6345"/>
    <w:rsid w:val="001F7901"/>
    <w:rsid w:val="001F7A63"/>
    <w:rsid w:val="00201451"/>
    <w:rsid w:val="00202FEF"/>
    <w:rsid w:val="00212CFB"/>
    <w:rsid w:val="002152F7"/>
    <w:rsid w:val="00215885"/>
    <w:rsid w:val="002171F4"/>
    <w:rsid w:val="00223647"/>
    <w:rsid w:val="00230D61"/>
    <w:rsid w:val="002315BD"/>
    <w:rsid w:val="00241FAE"/>
    <w:rsid w:val="00243A33"/>
    <w:rsid w:val="00244A34"/>
    <w:rsid w:val="002463EC"/>
    <w:rsid w:val="002540FF"/>
    <w:rsid w:val="00254A04"/>
    <w:rsid w:val="0025522A"/>
    <w:rsid w:val="00256F56"/>
    <w:rsid w:val="002618B8"/>
    <w:rsid w:val="00273627"/>
    <w:rsid w:val="00275CAE"/>
    <w:rsid w:val="00280413"/>
    <w:rsid w:val="00283B65"/>
    <w:rsid w:val="002902B3"/>
    <w:rsid w:val="0029408F"/>
    <w:rsid w:val="002952FB"/>
    <w:rsid w:val="002A0A1B"/>
    <w:rsid w:val="002A169F"/>
    <w:rsid w:val="002A37A9"/>
    <w:rsid w:val="002A3C45"/>
    <w:rsid w:val="002A3D08"/>
    <w:rsid w:val="002B1830"/>
    <w:rsid w:val="002B4EEC"/>
    <w:rsid w:val="002D19BC"/>
    <w:rsid w:val="002D2E45"/>
    <w:rsid w:val="002D7696"/>
    <w:rsid w:val="002E3062"/>
    <w:rsid w:val="003106AB"/>
    <w:rsid w:val="003266FF"/>
    <w:rsid w:val="00332C53"/>
    <w:rsid w:val="0033349B"/>
    <w:rsid w:val="00346C33"/>
    <w:rsid w:val="00346EA2"/>
    <w:rsid w:val="00350365"/>
    <w:rsid w:val="00355656"/>
    <w:rsid w:val="00355E8F"/>
    <w:rsid w:val="00361A0D"/>
    <w:rsid w:val="00362F84"/>
    <w:rsid w:val="00367CBF"/>
    <w:rsid w:val="00374D80"/>
    <w:rsid w:val="00386947"/>
    <w:rsid w:val="00390546"/>
    <w:rsid w:val="0039562F"/>
    <w:rsid w:val="003A1DA2"/>
    <w:rsid w:val="003A3382"/>
    <w:rsid w:val="003A5B3B"/>
    <w:rsid w:val="003B390C"/>
    <w:rsid w:val="003C02F7"/>
    <w:rsid w:val="003C73DA"/>
    <w:rsid w:val="003D3321"/>
    <w:rsid w:val="003D4ACB"/>
    <w:rsid w:val="003E6CBF"/>
    <w:rsid w:val="004030E2"/>
    <w:rsid w:val="0040569E"/>
    <w:rsid w:val="00411E66"/>
    <w:rsid w:val="00412F20"/>
    <w:rsid w:val="00414394"/>
    <w:rsid w:val="00415018"/>
    <w:rsid w:val="004162E3"/>
    <w:rsid w:val="00422B15"/>
    <w:rsid w:val="004237E2"/>
    <w:rsid w:val="00425BD1"/>
    <w:rsid w:val="0043231C"/>
    <w:rsid w:val="00434A58"/>
    <w:rsid w:val="004359CE"/>
    <w:rsid w:val="00437F07"/>
    <w:rsid w:val="00444DE4"/>
    <w:rsid w:val="004531B7"/>
    <w:rsid w:val="00454709"/>
    <w:rsid w:val="004558F8"/>
    <w:rsid w:val="00457BEE"/>
    <w:rsid w:val="00460B2F"/>
    <w:rsid w:val="00472382"/>
    <w:rsid w:val="0047560A"/>
    <w:rsid w:val="00476986"/>
    <w:rsid w:val="004813FF"/>
    <w:rsid w:val="00482E61"/>
    <w:rsid w:val="00490C43"/>
    <w:rsid w:val="00493C9E"/>
    <w:rsid w:val="0049428F"/>
    <w:rsid w:val="0049583C"/>
    <w:rsid w:val="004A34BB"/>
    <w:rsid w:val="004A7669"/>
    <w:rsid w:val="004C061A"/>
    <w:rsid w:val="004C297E"/>
    <w:rsid w:val="004C6F28"/>
    <w:rsid w:val="004D5A2F"/>
    <w:rsid w:val="004E0317"/>
    <w:rsid w:val="004E0E7C"/>
    <w:rsid w:val="004E430F"/>
    <w:rsid w:val="004F1106"/>
    <w:rsid w:val="004F6D5F"/>
    <w:rsid w:val="004F7281"/>
    <w:rsid w:val="004F74FA"/>
    <w:rsid w:val="00507995"/>
    <w:rsid w:val="00542FBA"/>
    <w:rsid w:val="005534A5"/>
    <w:rsid w:val="005571E5"/>
    <w:rsid w:val="005671E7"/>
    <w:rsid w:val="0056748A"/>
    <w:rsid w:val="0057644C"/>
    <w:rsid w:val="0058677C"/>
    <w:rsid w:val="0058681E"/>
    <w:rsid w:val="00590C06"/>
    <w:rsid w:val="005A04D9"/>
    <w:rsid w:val="005A2FEE"/>
    <w:rsid w:val="005A5591"/>
    <w:rsid w:val="005A583B"/>
    <w:rsid w:val="005A7A1F"/>
    <w:rsid w:val="005B203B"/>
    <w:rsid w:val="005C0BC1"/>
    <w:rsid w:val="005C6417"/>
    <w:rsid w:val="005C65A2"/>
    <w:rsid w:val="005C693F"/>
    <w:rsid w:val="005D20DD"/>
    <w:rsid w:val="005D2426"/>
    <w:rsid w:val="005E3BFA"/>
    <w:rsid w:val="005F542C"/>
    <w:rsid w:val="005F6394"/>
    <w:rsid w:val="005F7EA1"/>
    <w:rsid w:val="0060121B"/>
    <w:rsid w:val="0060137A"/>
    <w:rsid w:val="00603C6F"/>
    <w:rsid w:val="00605917"/>
    <w:rsid w:val="006115E6"/>
    <w:rsid w:val="006178A0"/>
    <w:rsid w:val="006261C1"/>
    <w:rsid w:val="00626D07"/>
    <w:rsid w:val="00634184"/>
    <w:rsid w:val="00640D47"/>
    <w:rsid w:val="0064302E"/>
    <w:rsid w:val="00646391"/>
    <w:rsid w:val="006466FE"/>
    <w:rsid w:val="00647EBF"/>
    <w:rsid w:val="0065265E"/>
    <w:rsid w:val="00653293"/>
    <w:rsid w:val="0065392D"/>
    <w:rsid w:val="00661040"/>
    <w:rsid w:val="00664192"/>
    <w:rsid w:val="00665F72"/>
    <w:rsid w:val="006745E8"/>
    <w:rsid w:val="006759F6"/>
    <w:rsid w:val="006767D7"/>
    <w:rsid w:val="00681DA2"/>
    <w:rsid w:val="00681F5C"/>
    <w:rsid w:val="0068576F"/>
    <w:rsid w:val="006864D0"/>
    <w:rsid w:val="00686997"/>
    <w:rsid w:val="00694911"/>
    <w:rsid w:val="0069768F"/>
    <w:rsid w:val="006A3328"/>
    <w:rsid w:val="006A4686"/>
    <w:rsid w:val="006A6D1A"/>
    <w:rsid w:val="006B2660"/>
    <w:rsid w:val="006C1FAE"/>
    <w:rsid w:val="006D011E"/>
    <w:rsid w:val="006E3BA7"/>
    <w:rsid w:val="006E7479"/>
    <w:rsid w:val="00707356"/>
    <w:rsid w:val="00717B25"/>
    <w:rsid w:val="00722D80"/>
    <w:rsid w:val="007231A7"/>
    <w:rsid w:val="007251AB"/>
    <w:rsid w:val="007270F8"/>
    <w:rsid w:val="007330F5"/>
    <w:rsid w:val="00735536"/>
    <w:rsid w:val="007376FE"/>
    <w:rsid w:val="00753560"/>
    <w:rsid w:val="00762515"/>
    <w:rsid w:val="00762E79"/>
    <w:rsid w:val="00767F0F"/>
    <w:rsid w:val="007813DE"/>
    <w:rsid w:val="00782E20"/>
    <w:rsid w:val="00786CB5"/>
    <w:rsid w:val="007948FE"/>
    <w:rsid w:val="007A07B6"/>
    <w:rsid w:val="007A4F22"/>
    <w:rsid w:val="007A6427"/>
    <w:rsid w:val="007B7591"/>
    <w:rsid w:val="007C4E27"/>
    <w:rsid w:val="007D2269"/>
    <w:rsid w:val="007D3568"/>
    <w:rsid w:val="007D3DD6"/>
    <w:rsid w:val="007D5439"/>
    <w:rsid w:val="007D7527"/>
    <w:rsid w:val="007E174A"/>
    <w:rsid w:val="007E518F"/>
    <w:rsid w:val="007E55CF"/>
    <w:rsid w:val="007E5A8E"/>
    <w:rsid w:val="007F0E0D"/>
    <w:rsid w:val="007F2F38"/>
    <w:rsid w:val="00800490"/>
    <w:rsid w:val="008113FD"/>
    <w:rsid w:val="00812D01"/>
    <w:rsid w:val="0081386F"/>
    <w:rsid w:val="00814546"/>
    <w:rsid w:val="00821F94"/>
    <w:rsid w:val="00822024"/>
    <w:rsid w:val="00823AA6"/>
    <w:rsid w:val="008270C3"/>
    <w:rsid w:val="0083189A"/>
    <w:rsid w:val="008328DB"/>
    <w:rsid w:val="00834620"/>
    <w:rsid w:val="008444F1"/>
    <w:rsid w:val="008448BC"/>
    <w:rsid w:val="00852CBE"/>
    <w:rsid w:val="00854017"/>
    <w:rsid w:val="00854F69"/>
    <w:rsid w:val="00862CDF"/>
    <w:rsid w:val="00863113"/>
    <w:rsid w:val="008671FF"/>
    <w:rsid w:val="0087014E"/>
    <w:rsid w:val="00873718"/>
    <w:rsid w:val="00882F92"/>
    <w:rsid w:val="00886B87"/>
    <w:rsid w:val="0088797A"/>
    <w:rsid w:val="00893206"/>
    <w:rsid w:val="00895EDB"/>
    <w:rsid w:val="00897BED"/>
    <w:rsid w:val="008A6DF5"/>
    <w:rsid w:val="008A7ECE"/>
    <w:rsid w:val="008B36FC"/>
    <w:rsid w:val="008B4E72"/>
    <w:rsid w:val="008C2AC8"/>
    <w:rsid w:val="008C69FB"/>
    <w:rsid w:val="008C7646"/>
    <w:rsid w:val="008D777E"/>
    <w:rsid w:val="008E1C87"/>
    <w:rsid w:val="008E7393"/>
    <w:rsid w:val="008E7614"/>
    <w:rsid w:val="008F07E6"/>
    <w:rsid w:val="008F229A"/>
    <w:rsid w:val="008F28FF"/>
    <w:rsid w:val="0092065E"/>
    <w:rsid w:val="00922E92"/>
    <w:rsid w:val="00922F63"/>
    <w:rsid w:val="00922FB3"/>
    <w:rsid w:val="00923B70"/>
    <w:rsid w:val="00927289"/>
    <w:rsid w:val="00930F83"/>
    <w:rsid w:val="00937180"/>
    <w:rsid w:val="00937C6D"/>
    <w:rsid w:val="00940CBD"/>
    <w:rsid w:val="00940D3E"/>
    <w:rsid w:val="00941033"/>
    <w:rsid w:val="0094134D"/>
    <w:rsid w:val="0094645B"/>
    <w:rsid w:val="00953C24"/>
    <w:rsid w:val="009618BF"/>
    <w:rsid w:val="0096274B"/>
    <w:rsid w:val="0096306F"/>
    <w:rsid w:val="00970575"/>
    <w:rsid w:val="00971567"/>
    <w:rsid w:val="009717E3"/>
    <w:rsid w:val="0097640A"/>
    <w:rsid w:val="00980D6C"/>
    <w:rsid w:val="00980E46"/>
    <w:rsid w:val="00982B68"/>
    <w:rsid w:val="0099365C"/>
    <w:rsid w:val="00996511"/>
    <w:rsid w:val="009A1045"/>
    <w:rsid w:val="009A2301"/>
    <w:rsid w:val="009A3411"/>
    <w:rsid w:val="009B1834"/>
    <w:rsid w:val="009B5CDE"/>
    <w:rsid w:val="009C234B"/>
    <w:rsid w:val="009C6AD8"/>
    <w:rsid w:val="009D0E9E"/>
    <w:rsid w:val="009E042E"/>
    <w:rsid w:val="009E2741"/>
    <w:rsid w:val="009E4558"/>
    <w:rsid w:val="009E7B04"/>
    <w:rsid w:val="009F27ED"/>
    <w:rsid w:val="009F44E2"/>
    <w:rsid w:val="00A03098"/>
    <w:rsid w:val="00A0519F"/>
    <w:rsid w:val="00A14537"/>
    <w:rsid w:val="00A149D2"/>
    <w:rsid w:val="00A16A89"/>
    <w:rsid w:val="00A23DCD"/>
    <w:rsid w:val="00A25C68"/>
    <w:rsid w:val="00A27A22"/>
    <w:rsid w:val="00A31202"/>
    <w:rsid w:val="00A31603"/>
    <w:rsid w:val="00A35000"/>
    <w:rsid w:val="00A4076F"/>
    <w:rsid w:val="00A41C94"/>
    <w:rsid w:val="00A41DD6"/>
    <w:rsid w:val="00A42857"/>
    <w:rsid w:val="00A444A1"/>
    <w:rsid w:val="00A44E3B"/>
    <w:rsid w:val="00A503E8"/>
    <w:rsid w:val="00A61569"/>
    <w:rsid w:val="00A63A71"/>
    <w:rsid w:val="00A653C8"/>
    <w:rsid w:val="00A7012E"/>
    <w:rsid w:val="00A72021"/>
    <w:rsid w:val="00A72918"/>
    <w:rsid w:val="00A7575B"/>
    <w:rsid w:val="00A843F0"/>
    <w:rsid w:val="00A92C85"/>
    <w:rsid w:val="00A94AE8"/>
    <w:rsid w:val="00A96A39"/>
    <w:rsid w:val="00AA600F"/>
    <w:rsid w:val="00AB0F69"/>
    <w:rsid w:val="00AD18D2"/>
    <w:rsid w:val="00AD24AC"/>
    <w:rsid w:val="00AD4AAD"/>
    <w:rsid w:val="00AD4E59"/>
    <w:rsid w:val="00AD5F9C"/>
    <w:rsid w:val="00AD626B"/>
    <w:rsid w:val="00AE0E94"/>
    <w:rsid w:val="00AE0F69"/>
    <w:rsid w:val="00AE144E"/>
    <w:rsid w:val="00AE5042"/>
    <w:rsid w:val="00AE63EB"/>
    <w:rsid w:val="00AE721F"/>
    <w:rsid w:val="00AF15A4"/>
    <w:rsid w:val="00AF1FA4"/>
    <w:rsid w:val="00AF2295"/>
    <w:rsid w:val="00AF5C71"/>
    <w:rsid w:val="00B0229F"/>
    <w:rsid w:val="00B06707"/>
    <w:rsid w:val="00B14052"/>
    <w:rsid w:val="00B1445E"/>
    <w:rsid w:val="00B17226"/>
    <w:rsid w:val="00B22017"/>
    <w:rsid w:val="00B22BBD"/>
    <w:rsid w:val="00B2350E"/>
    <w:rsid w:val="00B244F7"/>
    <w:rsid w:val="00B24DDB"/>
    <w:rsid w:val="00B257FC"/>
    <w:rsid w:val="00B2593E"/>
    <w:rsid w:val="00B40688"/>
    <w:rsid w:val="00B513AA"/>
    <w:rsid w:val="00B52E7D"/>
    <w:rsid w:val="00B53ED7"/>
    <w:rsid w:val="00B546E6"/>
    <w:rsid w:val="00B57E36"/>
    <w:rsid w:val="00B71D42"/>
    <w:rsid w:val="00B74314"/>
    <w:rsid w:val="00B77381"/>
    <w:rsid w:val="00B77AE3"/>
    <w:rsid w:val="00B81ADC"/>
    <w:rsid w:val="00B822DD"/>
    <w:rsid w:val="00B83972"/>
    <w:rsid w:val="00B84EC7"/>
    <w:rsid w:val="00BA7340"/>
    <w:rsid w:val="00BB39CF"/>
    <w:rsid w:val="00BB517C"/>
    <w:rsid w:val="00BC3FE0"/>
    <w:rsid w:val="00BC41FC"/>
    <w:rsid w:val="00BC66B5"/>
    <w:rsid w:val="00BD2FA4"/>
    <w:rsid w:val="00BD617A"/>
    <w:rsid w:val="00BD63A7"/>
    <w:rsid w:val="00BE09A3"/>
    <w:rsid w:val="00BF77F7"/>
    <w:rsid w:val="00C1399F"/>
    <w:rsid w:val="00C156AF"/>
    <w:rsid w:val="00C16855"/>
    <w:rsid w:val="00C21865"/>
    <w:rsid w:val="00C23881"/>
    <w:rsid w:val="00C300EF"/>
    <w:rsid w:val="00C401EF"/>
    <w:rsid w:val="00C40C54"/>
    <w:rsid w:val="00C43850"/>
    <w:rsid w:val="00C44905"/>
    <w:rsid w:val="00C51696"/>
    <w:rsid w:val="00C54DA2"/>
    <w:rsid w:val="00C5578E"/>
    <w:rsid w:val="00C6420C"/>
    <w:rsid w:val="00C73552"/>
    <w:rsid w:val="00C755AE"/>
    <w:rsid w:val="00C763E7"/>
    <w:rsid w:val="00C83E00"/>
    <w:rsid w:val="00C94A42"/>
    <w:rsid w:val="00CA30C7"/>
    <w:rsid w:val="00CB0778"/>
    <w:rsid w:val="00CB710B"/>
    <w:rsid w:val="00CC041E"/>
    <w:rsid w:val="00CC6F31"/>
    <w:rsid w:val="00CC722C"/>
    <w:rsid w:val="00CE143A"/>
    <w:rsid w:val="00CE6CBA"/>
    <w:rsid w:val="00CE7436"/>
    <w:rsid w:val="00D0346D"/>
    <w:rsid w:val="00D03906"/>
    <w:rsid w:val="00D03B96"/>
    <w:rsid w:val="00D12A1F"/>
    <w:rsid w:val="00D208D7"/>
    <w:rsid w:val="00D3349E"/>
    <w:rsid w:val="00D3372E"/>
    <w:rsid w:val="00D346A6"/>
    <w:rsid w:val="00D40B3A"/>
    <w:rsid w:val="00D46764"/>
    <w:rsid w:val="00D46AF8"/>
    <w:rsid w:val="00D477B2"/>
    <w:rsid w:val="00D51D5B"/>
    <w:rsid w:val="00D53827"/>
    <w:rsid w:val="00D57335"/>
    <w:rsid w:val="00D601AE"/>
    <w:rsid w:val="00D74187"/>
    <w:rsid w:val="00D75929"/>
    <w:rsid w:val="00D80F1B"/>
    <w:rsid w:val="00D90B81"/>
    <w:rsid w:val="00D93D79"/>
    <w:rsid w:val="00D97F2A"/>
    <w:rsid w:val="00DA22E3"/>
    <w:rsid w:val="00DB6230"/>
    <w:rsid w:val="00DC4305"/>
    <w:rsid w:val="00DC5D39"/>
    <w:rsid w:val="00DE32B5"/>
    <w:rsid w:val="00DE3DD0"/>
    <w:rsid w:val="00DE5D10"/>
    <w:rsid w:val="00DE6B9B"/>
    <w:rsid w:val="00DF0F50"/>
    <w:rsid w:val="00DF1FE1"/>
    <w:rsid w:val="00E00539"/>
    <w:rsid w:val="00E00CDC"/>
    <w:rsid w:val="00E062FF"/>
    <w:rsid w:val="00E160AE"/>
    <w:rsid w:val="00E21D82"/>
    <w:rsid w:val="00E22C68"/>
    <w:rsid w:val="00E24027"/>
    <w:rsid w:val="00E243B4"/>
    <w:rsid w:val="00E32E8C"/>
    <w:rsid w:val="00E37F54"/>
    <w:rsid w:val="00E450A0"/>
    <w:rsid w:val="00E515F3"/>
    <w:rsid w:val="00E53660"/>
    <w:rsid w:val="00E538D4"/>
    <w:rsid w:val="00E55DB6"/>
    <w:rsid w:val="00E57711"/>
    <w:rsid w:val="00E63C09"/>
    <w:rsid w:val="00E63D2B"/>
    <w:rsid w:val="00E71078"/>
    <w:rsid w:val="00E725FF"/>
    <w:rsid w:val="00E73E12"/>
    <w:rsid w:val="00E777C5"/>
    <w:rsid w:val="00E80127"/>
    <w:rsid w:val="00E81972"/>
    <w:rsid w:val="00E8484E"/>
    <w:rsid w:val="00E904C9"/>
    <w:rsid w:val="00E9536D"/>
    <w:rsid w:val="00EA2466"/>
    <w:rsid w:val="00EA3705"/>
    <w:rsid w:val="00EA38DD"/>
    <w:rsid w:val="00EA733E"/>
    <w:rsid w:val="00EB41F9"/>
    <w:rsid w:val="00EB70EC"/>
    <w:rsid w:val="00EC0AE3"/>
    <w:rsid w:val="00EC19A8"/>
    <w:rsid w:val="00EC643F"/>
    <w:rsid w:val="00EC67BE"/>
    <w:rsid w:val="00ED7F9C"/>
    <w:rsid w:val="00EE0BB6"/>
    <w:rsid w:val="00EF0354"/>
    <w:rsid w:val="00EF09AF"/>
    <w:rsid w:val="00EF514E"/>
    <w:rsid w:val="00F024CE"/>
    <w:rsid w:val="00F03F75"/>
    <w:rsid w:val="00F11FD3"/>
    <w:rsid w:val="00F13913"/>
    <w:rsid w:val="00F151EB"/>
    <w:rsid w:val="00F16D35"/>
    <w:rsid w:val="00F17850"/>
    <w:rsid w:val="00F2040F"/>
    <w:rsid w:val="00F23FF5"/>
    <w:rsid w:val="00F25615"/>
    <w:rsid w:val="00F256D2"/>
    <w:rsid w:val="00F32C43"/>
    <w:rsid w:val="00F3473B"/>
    <w:rsid w:val="00F36651"/>
    <w:rsid w:val="00F40F1A"/>
    <w:rsid w:val="00F4681A"/>
    <w:rsid w:val="00F468C2"/>
    <w:rsid w:val="00F513EF"/>
    <w:rsid w:val="00F52442"/>
    <w:rsid w:val="00F614ED"/>
    <w:rsid w:val="00F61B75"/>
    <w:rsid w:val="00F63C75"/>
    <w:rsid w:val="00F65BAA"/>
    <w:rsid w:val="00F7558C"/>
    <w:rsid w:val="00F75C15"/>
    <w:rsid w:val="00F8420E"/>
    <w:rsid w:val="00F851D8"/>
    <w:rsid w:val="00F866C8"/>
    <w:rsid w:val="00F903F5"/>
    <w:rsid w:val="00FA142D"/>
    <w:rsid w:val="00FA2B65"/>
    <w:rsid w:val="00FA7BA7"/>
    <w:rsid w:val="00FB0D2E"/>
    <w:rsid w:val="00FC3877"/>
    <w:rsid w:val="00FC5167"/>
    <w:rsid w:val="00FC651E"/>
    <w:rsid w:val="00FD3A17"/>
    <w:rsid w:val="00FE3D88"/>
    <w:rsid w:val="00FE7D55"/>
    <w:rsid w:val="00FF04E3"/>
    <w:rsid w:val="00FF0A3C"/>
    <w:rsid w:val="00FF0EBC"/>
    <w:rsid w:val="00FF7298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0"/>
    <o:shapelayout v:ext="edit">
      <o:idmap v:ext="edit" data="1"/>
    </o:shapelayout>
  </w:shapeDefaults>
  <w:doNotEmbedSmartTags/>
  <w:decimalSymbol w:val=","/>
  <w:listSeparator w:val=";"/>
  <w14:docId w14:val="54147C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/>
    <w:lsdException w:name="Emphasis" w:semiHidden="0" w:uiPriority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D7236"/>
    <w:pPr>
      <w:spacing w:after="180" w:line="274" w:lineRule="auto"/>
    </w:pPr>
    <w:rPr>
      <w:rFonts w:ascii="Source Sans Pro" w:hAnsi="Source Sans Pro"/>
      <w:color w:val="4C4C4C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0D7236"/>
    <w:pPr>
      <w:keepNext/>
      <w:keepLines/>
      <w:tabs>
        <w:tab w:val="num" w:pos="0"/>
      </w:tabs>
      <w:spacing w:before="360" w:after="120" w:line="240" w:lineRule="auto"/>
      <w:outlineLvl w:val="0"/>
    </w:pPr>
    <w:rPr>
      <w:rFonts w:ascii="Trebuchet MS" w:eastAsia="Times New Roman" w:hAnsi="Trebuchet MS"/>
      <w:bCs/>
      <w:color w:val="89BA17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0D7236"/>
    <w:pPr>
      <w:keepNext/>
      <w:keepLines/>
      <w:spacing w:before="120" w:after="120" w:line="240" w:lineRule="auto"/>
      <w:ind w:left="227"/>
      <w:outlineLvl w:val="1"/>
    </w:pPr>
    <w:rPr>
      <w:rFonts w:ascii="Trebuchet MS" w:eastAsia="Times New Roman" w:hAnsi="Trebuchet MS"/>
      <w:b/>
      <w:bCs/>
      <w:color w:val="80716A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0D7236"/>
    <w:pPr>
      <w:keepNext/>
      <w:keepLines/>
      <w:spacing w:before="20" w:after="120" w:line="240" w:lineRule="auto"/>
      <w:ind w:left="425"/>
      <w:outlineLvl w:val="2"/>
    </w:pPr>
    <w:rPr>
      <w:rFonts w:ascii="Trebuchet MS" w:eastAsia="Times New Roman" w:hAnsi="Trebuchet MS"/>
      <w:b/>
      <w:bCs/>
      <w:i/>
      <w:color w:val="80746A"/>
      <w:sz w:val="24"/>
    </w:rPr>
  </w:style>
  <w:style w:type="paragraph" w:styleId="Titre4">
    <w:name w:val="heading 4"/>
    <w:basedOn w:val="Normal"/>
    <w:next w:val="Normal"/>
    <w:link w:val="Titre4Car"/>
    <w:uiPriority w:val="9"/>
    <w:rsid w:val="000D7236"/>
    <w:pPr>
      <w:keepNext/>
      <w:keepLines/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Titre5">
    <w:name w:val="heading 5"/>
    <w:basedOn w:val="Normal"/>
    <w:next w:val="Normal"/>
    <w:link w:val="Titre5Car"/>
    <w:uiPriority w:val="9"/>
    <w:rsid w:val="000D7236"/>
    <w:pPr>
      <w:keepNext/>
      <w:keepLines/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Titre6">
    <w:name w:val="heading 6"/>
    <w:basedOn w:val="Normal"/>
    <w:next w:val="Normal"/>
    <w:link w:val="Titre6Car"/>
    <w:uiPriority w:val="9"/>
    <w:rsid w:val="000D7236"/>
    <w:pPr>
      <w:keepNext/>
      <w:keepLines/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Titre7">
    <w:name w:val="heading 7"/>
    <w:basedOn w:val="Normal"/>
    <w:next w:val="Normal"/>
    <w:link w:val="Titre7Car"/>
    <w:uiPriority w:val="9"/>
    <w:rsid w:val="000D7236"/>
    <w:pPr>
      <w:keepNext/>
      <w:keepLines/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Titre8">
    <w:name w:val="heading 8"/>
    <w:basedOn w:val="Normal"/>
    <w:next w:val="Normal"/>
    <w:link w:val="Titre8Car"/>
    <w:uiPriority w:val="9"/>
    <w:rsid w:val="000D7236"/>
    <w:pPr>
      <w:keepNext/>
      <w:keepLines/>
      <w:spacing w:before="200" w:after="0"/>
      <w:outlineLvl w:val="7"/>
    </w:pPr>
    <w:rPr>
      <w:rFonts w:ascii="Arial" w:eastAsia="Times New Roman" w:hAnsi="Arial"/>
      <w:color w:val="000000"/>
      <w:szCs w:val="20"/>
    </w:rPr>
  </w:style>
  <w:style w:type="paragraph" w:styleId="Titre9">
    <w:name w:val="heading 9"/>
    <w:basedOn w:val="Normal"/>
    <w:next w:val="Normal"/>
    <w:link w:val="Titre9Car"/>
    <w:uiPriority w:val="9"/>
    <w:rsid w:val="000D7236"/>
    <w:pPr>
      <w:keepNext/>
      <w:keepLines/>
      <w:spacing w:before="200" w:after="0"/>
      <w:outlineLvl w:val="8"/>
    </w:pPr>
    <w:rPr>
      <w:rFonts w:ascii="Arial" w:eastAsia="Times New Roman" w:hAnsi="Arial"/>
      <w:i/>
      <w:iCs/>
      <w:color w:val="00000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ete-gauche">
    <w:name w:val="Entete- gauche"/>
    <w:basedOn w:val="Titre3"/>
    <w:link w:val="Entete-gaucheCar"/>
    <w:qFormat/>
    <w:rsid w:val="000D7236"/>
    <w:rPr>
      <w:color w:val="425B72"/>
    </w:rPr>
  </w:style>
  <w:style w:type="character" w:customStyle="1" w:styleId="WW-Absatz-Standardschriftart">
    <w:name w:val="WW-Absatz-Standardschriftart"/>
    <w:rsid w:val="000D7236"/>
  </w:style>
  <w:style w:type="character" w:customStyle="1" w:styleId="Policepardfaut1">
    <w:name w:val="Police par défaut1"/>
    <w:rsid w:val="000D7236"/>
  </w:style>
  <w:style w:type="paragraph" w:styleId="En-ttedetabledesmatires">
    <w:name w:val="TOC Heading"/>
    <w:basedOn w:val="Titre1"/>
    <w:next w:val="Normal"/>
    <w:uiPriority w:val="39"/>
    <w:unhideWhenUsed/>
    <w:qFormat/>
    <w:rsid w:val="000D7236"/>
    <w:pPr>
      <w:tabs>
        <w:tab w:val="clear" w:pos="0"/>
      </w:tabs>
      <w:spacing w:before="240" w:after="240" w:line="276" w:lineRule="auto"/>
      <w:jc w:val="center"/>
      <w:outlineLvl w:val="9"/>
    </w:pPr>
    <w:rPr>
      <w:rFonts w:ascii="Source Sans Pro" w:eastAsiaTheme="majorEastAsia" w:hAnsi="Source Sans Pro" w:cstheme="majorBidi"/>
      <w:i/>
      <w:color w:val="3D5B72"/>
    </w:rPr>
  </w:style>
  <w:style w:type="character" w:customStyle="1" w:styleId="PieddepageCar">
    <w:name w:val="Pied de page Car"/>
    <w:link w:val="Pieddepage"/>
    <w:rsid w:val="000D7236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TextedebullesCar">
    <w:name w:val="Texte de bulles Car"/>
    <w:link w:val="Textedebulles"/>
    <w:rsid w:val="000D7236"/>
    <w:rPr>
      <w:rFonts w:ascii="Source Sans Pro" w:eastAsiaTheme="minorHAnsi" w:hAnsi="Source Sans Pro" w:cs="Tahoma"/>
      <w:sz w:val="16"/>
      <w:szCs w:val="16"/>
      <w:lang w:val="en-US" w:eastAsia="en-US"/>
    </w:rPr>
  </w:style>
  <w:style w:type="character" w:customStyle="1" w:styleId="Entete-gaucheCar">
    <w:name w:val="Entete- gauche Car"/>
    <w:basedOn w:val="Titre3Car"/>
    <w:link w:val="Entete-gauche"/>
    <w:rsid w:val="000D7236"/>
    <w:rPr>
      <w:rFonts w:ascii="Trebuchet MS" w:eastAsia="Times New Roman" w:hAnsi="Trebuchet MS"/>
      <w:b/>
      <w:bCs/>
      <w:i/>
      <w:color w:val="425B72"/>
      <w:sz w:val="24"/>
      <w:szCs w:val="22"/>
    </w:rPr>
  </w:style>
  <w:style w:type="character" w:styleId="Lienhypertexte">
    <w:name w:val="Hyperlink"/>
    <w:uiPriority w:val="99"/>
    <w:rsid w:val="000D7236"/>
    <w:rPr>
      <w:noProof/>
      <w:color w:val="000080"/>
    </w:rPr>
  </w:style>
  <w:style w:type="paragraph" w:styleId="Corpsdetexte">
    <w:name w:val="Body Text"/>
    <w:basedOn w:val="Normal"/>
    <w:link w:val="CorpsdetexteCar"/>
    <w:rsid w:val="000D7236"/>
    <w:pPr>
      <w:spacing w:after="120"/>
    </w:pPr>
  </w:style>
  <w:style w:type="paragraph" w:styleId="Liste">
    <w:name w:val="List"/>
    <w:basedOn w:val="Corpsdetexte"/>
    <w:rsid w:val="000D7236"/>
    <w:rPr>
      <w:rFonts w:cs="Lohit Hindi"/>
    </w:rPr>
  </w:style>
  <w:style w:type="paragraph" w:styleId="Lgende">
    <w:name w:val="caption"/>
    <w:basedOn w:val="Normal"/>
    <w:next w:val="Normal"/>
    <w:uiPriority w:val="35"/>
    <w:qFormat/>
    <w:rsid w:val="000D7236"/>
    <w:pPr>
      <w:numPr>
        <w:numId w:val="6"/>
      </w:numPr>
      <w:spacing w:line="240" w:lineRule="auto"/>
      <w:jc w:val="center"/>
    </w:pPr>
    <w:rPr>
      <w:rFonts w:eastAsia="Times New Roman"/>
      <w:b/>
      <w:bCs/>
      <w:smallCaps/>
      <w:color w:val="283138"/>
      <w:spacing w:val="6"/>
      <w:szCs w:val="18"/>
      <w:lang w:bidi="hi-IN"/>
    </w:rPr>
  </w:style>
  <w:style w:type="paragraph" w:customStyle="1" w:styleId="Index">
    <w:name w:val="Index"/>
    <w:basedOn w:val="Normal"/>
    <w:rsid w:val="000D7236"/>
    <w:pPr>
      <w:suppressLineNumbers/>
    </w:pPr>
    <w:rPr>
      <w:rFonts w:cs="Lohit Hindi"/>
    </w:rPr>
  </w:style>
  <w:style w:type="paragraph" w:styleId="En-tte">
    <w:name w:val="header"/>
    <w:basedOn w:val="Normal"/>
    <w:link w:val="En-tteCar"/>
    <w:rsid w:val="000D7236"/>
    <w:pPr>
      <w:tabs>
        <w:tab w:val="center" w:pos="4536"/>
        <w:tab w:val="right" w:pos="9072"/>
      </w:tabs>
      <w:spacing w:after="0"/>
      <w:jc w:val="center"/>
    </w:pPr>
    <w:rPr>
      <w:sz w:val="16"/>
    </w:rPr>
  </w:style>
  <w:style w:type="paragraph" w:styleId="Pieddepage">
    <w:name w:val="footer"/>
    <w:basedOn w:val="Normal"/>
    <w:link w:val="PieddepageCar"/>
    <w:rsid w:val="000D7236"/>
    <w:pPr>
      <w:tabs>
        <w:tab w:val="center" w:pos="4536"/>
        <w:tab w:val="right" w:pos="9072"/>
      </w:tabs>
      <w:spacing w:after="0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customStyle="1" w:styleId="Grillemoyenne21">
    <w:name w:val="Grille moyenne 21"/>
    <w:link w:val="Grillemoyenne2Car"/>
    <w:uiPriority w:val="1"/>
    <w:rsid w:val="000D7236"/>
    <w:rPr>
      <w:sz w:val="22"/>
      <w:szCs w:val="22"/>
    </w:rPr>
  </w:style>
  <w:style w:type="paragraph" w:styleId="Textedebulles">
    <w:name w:val="Balloon Text"/>
    <w:basedOn w:val="Normal"/>
    <w:link w:val="TextedebullesCar"/>
    <w:rsid w:val="000D7236"/>
    <w:rPr>
      <w:rFonts w:eastAsiaTheme="minorHAnsi" w:cs="Tahoma"/>
      <w:color w:val="auto"/>
      <w:sz w:val="16"/>
      <w:szCs w:val="16"/>
      <w:lang w:val="en-US" w:eastAsia="en-US"/>
    </w:rPr>
  </w:style>
  <w:style w:type="character" w:customStyle="1" w:styleId="Titre1Car">
    <w:name w:val="Titre 1 Car"/>
    <w:link w:val="Titre1"/>
    <w:uiPriority w:val="9"/>
    <w:rsid w:val="000D7236"/>
    <w:rPr>
      <w:rFonts w:ascii="Trebuchet MS" w:eastAsia="Times New Roman" w:hAnsi="Trebuchet MS"/>
      <w:bCs/>
      <w:color w:val="89BA17"/>
      <w:sz w:val="32"/>
      <w:szCs w:val="28"/>
    </w:rPr>
  </w:style>
  <w:style w:type="character" w:customStyle="1" w:styleId="Titre2Car">
    <w:name w:val="Titre 2 Car"/>
    <w:link w:val="Titre2"/>
    <w:uiPriority w:val="9"/>
    <w:rsid w:val="000D7236"/>
    <w:rPr>
      <w:rFonts w:ascii="Trebuchet MS" w:eastAsia="Times New Roman" w:hAnsi="Trebuchet MS"/>
      <w:b/>
      <w:bCs/>
      <w:color w:val="80716A"/>
      <w:sz w:val="28"/>
      <w:szCs w:val="26"/>
    </w:rPr>
  </w:style>
  <w:style w:type="character" w:customStyle="1" w:styleId="Titre3Car">
    <w:name w:val="Titre 3 Car"/>
    <w:link w:val="Titre3"/>
    <w:uiPriority w:val="9"/>
    <w:rsid w:val="000D7236"/>
    <w:rPr>
      <w:rFonts w:ascii="Trebuchet MS" w:eastAsia="Times New Roman" w:hAnsi="Trebuchet MS"/>
      <w:b/>
      <w:bCs/>
      <w:i/>
      <w:color w:val="80746A"/>
      <w:sz w:val="24"/>
      <w:szCs w:val="22"/>
    </w:rPr>
  </w:style>
  <w:style w:type="character" w:customStyle="1" w:styleId="Titre4Car">
    <w:name w:val="Titre 4 Car"/>
    <w:link w:val="Titre4"/>
    <w:uiPriority w:val="9"/>
    <w:rsid w:val="000D7236"/>
    <w:rPr>
      <w:rFonts w:ascii="Arial" w:eastAsia="Times New Roman" w:hAnsi="Arial"/>
      <w:b/>
      <w:bCs/>
      <w:i/>
      <w:iCs/>
      <w:color w:val="262626"/>
      <w:szCs w:val="22"/>
    </w:rPr>
  </w:style>
  <w:style w:type="character" w:customStyle="1" w:styleId="Titre5Car">
    <w:name w:val="Titre 5 Car"/>
    <w:link w:val="Titre5"/>
    <w:uiPriority w:val="9"/>
    <w:rsid w:val="000D7236"/>
    <w:rPr>
      <w:rFonts w:ascii="Arial" w:eastAsia="Times New Roman" w:hAnsi="Arial"/>
      <w:color w:val="000000"/>
      <w:szCs w:val="22"/>
    </w:rPr>
  </w:style>
  <w:style w:type="character" w:customStyle="1" w:styleId="Titre6Car">
    <w:name w:val="Titre 6 Car"/>
    <w:link w:val="Titre6"/>
    <w:uiPriority w:val="9"/>
    <w:rsid w:val="000D7236"/>
    <w:rPr>
      <w:rFonts w:ascii="Arial" w:eastAsia="Times New Roman" w:hAnsi="Arial"/>
      <w:i/>
      <w:iCs/>
      <w:color w:val="000000"/>
      <w:szCs w:val="22"/>
    </w:rPr>
  </w:style>
  <w:style w:type="character" w:customStyle="1" w:styleId="Titre7Car">
    <w:name w:val="Titre 7 Car"/>
    <w:link w:val="Titre7"/>
    <w:uiPriority w:val="9"/>
    <w:rsid w:val="000D7236"/>
    <w:rPr>
      <w:rFonts w:ascii="Arial" w:eastAsia="Times New Roman" w:hAnsi="Arial"/>
      <w:i/>
      <w:iCs/>
      <w:color w:val="283138"/>
      <w:szCs w:val="22"/>
    </w:rPr>
  </w:style>
  <w:style w:type="character" w:customStyle="1" w:styleId="Titre8Car">
    <w:name w:val="Titre 8 Car"/>
    <w:link w:val="Titre8"/>
    <w:uiPriority w:val="9"/>
    <w:rsid w:val="000D7236"/>
    <w:rPr>
      <w:rFonts w:ascii="Arial" w:eastAsia="Times New Roman" w:hAnsi="Arial"/>
      <w:color w:val="000000"/>
    </w:rPr>
  </w:style>
  <w:style w:type="character" w:customStyle="1" w:styleId="Titre9Car">
    <w:name w:val="Titre 9 Car"/>
    <w:link w:val="Titre9"/>
    <w:uiPriority w:val="9"/>
    <w:rsid w:val="000D7236"/>
    <w:rPr>
      <w:rFonts w:ascii="Arial" w:eastAsia="Times New Roman" w:hAnsi="Arial"/>
      <w:i/>
      <w:iCs/>
      <w:color w:val="000000"/>
    </w:rPr>
  </w:style>
  <w:style w:type="paragraph" w:styleId="Titre">
    <w:name w:val="Title"/>
    <w:basedOn w:val="Normal"/>
    <w:next w:val="Normal"/>
    <w:link w:val="TitreCar"/>
    <w:uiPriority w:val="10"/>
    <w:qFormat/>
    <w:rsid w:val="000D7236"/>
    <w:pPr>
      <w:spacing w:before="240" w:after="0" w:line="240" w:lineRule="auto"/>
      <w:contextualSpacing/>
      <w:jc w:val="center"/>
    </w:pPr>
    <w:rPr>
      <w:rFonts w:eastAsia="Times New Roman"/>
      <w:smallCaps/>
      <w:kern w:val="28"/>
      <w:sz w:val="48"/>
      <w:szCs w:val="52"/>
    </w:rPr>
  </w:style>
  <w:style w:type="character" w:customStyle="1" w:styleId="TitreCar">
    <w:name w:val="Titre Car"/>
    <w:link w:val="Titre"/>
    <w:uiPriority w:val="10"/>
    <w:rsid w:val="000D7236"/>
    <w:rPr>
      <w:rFonts w:ascii="Source Sans Pro" w:eastAsia="Times New Roman" w:hAnsi="Source Sans Pro"/>
      <w:smallCaps/>
      <w:color w:val="4C4C4C"/>
      <w:kern w:val="28"/>
      <w:sz w:val="48"/>
      <w:szCs w:val="52"/>
    </w:rPr>
  </w:style>
  <w:style w:type="paragraph" w:styleId="Sous-titre">
    <w:name w:val="Subtitle"/>
    <w:basedOn w:val="Normal"/>
    <w:next w:val="Paragraph"/>
    <w:link w:val="Sous-titreCar"/>
    <w:uiPriority w:val="11"/>
    <w:qFormat/>
    <w:rsid w:val="000D7236"/>
    <w:pPr>
      <w:numPr>
        <w:ilvl w:val="1"/>
      </w:numPr>
      <w:spacing w:after="240"/>
      <w:jc w:val="center"/>
    </w:pPr>
    <w:rPr>
      <w:rFonts w:eastAsia="Times New Roman"/>
      <w:iCs/>
      <w:color w:val="80746A"/>
      <w:sz w:val="32"/>
      <w:szCs w:val="24"/>
      <w:lang w:bidi="hi-IN"/>
    </w:rPr>
  </w:style>
  <w:style w:type="character" w:customStyle="1" w:styleId="Sous-titreCar">
    <w:name w:val="Sous-titre Car"/>
    <w:link w:val="Sous-titre"/>
    <w:uiPriority w:val="11"/>
    <w:rsid w:val="000D7236"/>
    <w:rPr>
      <w:rFonts w:ascii="Source Sans Pro" w:eastAsia="Times New Roman" w:hAnsi="Source Sans Pro"/>
      <w:iCs/>
      <w:color w:val="80746A"/>
      <w:sz w:val="32"/>
      <w:szCs w:val="24"/>
      <w:lang w:bidi="hi-IN"/>
    </w:rPr>
  </w:style>
  <w:style w:type="character" w:styleId="Accentuation">
    <w:name w:val="Emphasis"/>
    <w:rsid w:val="000D7236"/>
    <w:rPr>
      <w:b w:val="0"/>
      <w:i/>
      <w:iCs/>
      <w:color w:val="auto"/>
    </w:rPr>
  </w:style>
  <w:style w:type="character" w:customStyle="1" w:styleId="Grillemoyenne2Car">
    <w:name w:val="Grille moyenne 2 Car"/>
    <w:link w:val="Grillemoyenne21"/>
    <w:uiPriority w:val="1"/>
    <w:rsid w:val="000D7236"/>
    <w:rPr>
      <w:sz w:val="22"/>
      <w:szCs w:val="22"/>
    </w:rPr>
  </w:style>
  <w:style w:type="paragraph" w:customStyle="1" w:styleId="Listecouleur-Accent11">
    <w:name w:val="Liste couleur - Accent 11"/>
    <w:basedOn w:val="Normal"/>
    <w:uiPriority w:val="34"/>
    <w:qFormat/>
    <w:rsid w:val="000D7236"/>
    <w:pPr>
      <w:spacing w:line="240" w:lineRule="auto"/>
      <w:ind w:left="142" w:firstLine="289"/>
      <w:contextualSpacing/>
      <w:jc w:val="both"/>
    </w:pPr>
    <w:rPr>
      <w:rFonts w:eastAsia="Arial"/>
      <w:color w:val="283138"/>
    </w:rPr>
  </w:style>
  <w:style w:type="paragraph" w:customStyle="1" w:styleId="Grillecouleur-Accent11">
    <w:name w:val="Grille couleur - Accent 11"/>
    <w:basedOn w:val="Normal"/>
    <w:next w:val="Normal"/>
    <w:link w:val="Grillecouleur-Accent1Car"/>
    <w:uiPriority w:val="29"/>
    <w:rsid w:val="000D7236"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  <w:lang w:bidi="hi-IN"/>
    </w:rPr>
  </w:style>
  <w:style w:type="character" w:customStyle="1" w:styleId="Grillecouleur-Accent1Car">
    <w:name w:val="Grille couleur - Accent 1 Car"/>
    <w:link w:val="Grillecouleur-Accent11"/>
    <w:uiPriority w:val="29"/>
    <w:rsid w:val="000D7236"/>
    <w:rPr>
      <w:rFonts w:ascii="Arial" w:eastAsia="Times New Roman" w:hAnsi="Arial"/>
      <w:b/>
      <w:i/>
      <w:iCs/>
      <w:color w:val="838D9B"/>
      <w:sz w:val="24"/>
      <w:szCs w:val="22"/>
      <w:lang w:bidi="hi-IN"/>
    </w:rPr>
  </w:style>
  <w:style w:type="paragraph" w:customStyle="1" w:styleId="Trameclaire-Accent21">
    <w:name w:val="Trame claire - Accent 21"/>
    <w:basedOn w:val="Normal"/>
    <w:next w:val="Normal"/>
    <w:link w:val="Trameclaire-Accent2Car"/>
    <w:uiPriority w:val="30"/>
    <w:qFormat/>
    <w:rsid w:val="000D7236"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  <w:lang w:bidi="hi-IN"/>
    </w:rPr>
  </w:style>
  <w:style w:type="character" w:customStyle="1" w:styleId="Trameclaire-Accent2Car">
    <w:name w:val="Trame claire - Accent 2 Car"/>
    <w:link w:val="Trameclaire-Accent21"/>
    <w:uiPriority w:val="30"/>
    <w:rsid w:val="000D7236"/>
    <w:rPr>
      <w:rFonts w:ascii="Source Sans Pro" w:eastAsia="Times New Roman" w:hAnsi="Source Sans Pro"/>
      <w:b/>
      <w:bCs/>
      <w:i/>
      <w:iCs/>
      <w:color w:val="D2610C"/>
      <w:sz w:val="26"/>
      <w:szCs w:val="22"/>
      <w:lang w:bidi="hi-IN"/>
    </w:rPr>
  </w:style>
  <w:style w:type="character" w:customStyle="1" w:styleId="Accentuationdiscrte1">
    <w:name w:val="Accentuation discrète1"/>
    <w:uiPriority w:val="19"/>
    <w:qFormat/>
    <w:rsid w:val="000D7236"/>
    <w:rPr>
      <w:i/>
      <w:iCs/>
      <w:color w:val="000000"/>
    </w:rPr>
  </w:style>
  <w:style w:type="character" w:customStyle="1" w:styleId="Forteaccentuation1">
    <w:name w:val="Forte accentuation1"/>
    <w:uiPriority w:val="21"/>
    <w:qFormat/>
    <w:rsid w:val="000D7236"/>
    <w:rPr>
      <w:b/>
      <w:bCs/>
      <w:i/>
      <w:iCs/>
      <w:color w:val="283138"/>
    </w:rPr>
  </w:style>
  <w:style w:type="character" w:customStyle="1" w:styleId="Rfrenceple1">
    <w:name w:val="Référence pâle1"/>
    <w:uiPriority w:val="31"/>
    <w:qFormat/>
    <w:rsid w:val="000D7236"/>
    <w:rPr>
      <w:smallCaps/>
      <w:color w:val="000000"/>
      <w:u w:val="single"/>
    </w:rPr>
  </w:style>
  <w:style w:type="character" w:customStyle="1" w:styleId="Rfrenceintense1">
    <w:name w:val="Référence intense1"/>
    <w:uiPriority w:val="32"/>
    <w:qFormat/>
    <w:rsid w:val="000D7236"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customStyle="1" w:styleId="Titredulivre1">
    <w:name w:val="Titre du livre1"/>
    <w:uiPriority w:val="33"/>
    <w:rsid w:val="000D7236"/>
    <w:rPr>
      <w:rFonts w:ascii="Arial" w:hAnsi="Arial"/>
      <w:b/>
      <w:bCs/>
      <w:caps w:val="0"/>
      <w:smallCaps/>
      <w:color w:val="283138"/>
      <w:spacing w:val="10"/>
      <w:sz w:val="22"/>
    </w:rPr>
  </w:style>
  <w:style w:type="paragraph" w:customStyle="1" w:styleId="En-ttedetabledesmatires1">
    <w:name w:val="En-tête de table des matières1"/>
    <w:basedOn w:val="Titre1"/>
    <w:next w:val="Normal"/>
    <w:uiPriority w:val="39"/>
    <w:semiHidden/>
    <w:unhideWhenUsed/>
    <w:qFormat/>
    <w:rsid w:val="000D7236"/>
    <w:pPr>
      <w:spacing w:before="480" w:line="264" w:lineRule="auto"/>
      <w:outlineLvl w:val="9"/>
    </w:pPr>
    <w:rPr>
      <w:b/>
    </w:rPr>
  </w:style>
  <w:style w:type="paragraph" w:customStyle="1" w:styleId="Standard">
    <w:name w:val="Standard"/>
    <w:rsid w:val="000D7236"/>
    <w:pPr>
      <w:tabs>
        <w:tab w:val="left" w:pos="708"/>
      </w:tabs>
      <w:suppressAutoHyphens/>
      <w:autoSpaceDE w:val="0"/>
      <w:spacing w:after="200" w:line="276" w:lineRule="auto"/>
    </w:pPr>
    <w:rPr>
      <w:rFonts w:ascii="Times New Roman" w:eastAsia="Times New Roman" w:hAnsi="Times New Roman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0D7236"/>
    <w:pPr>
      <w:tabs>
        <w:tab w:val="right" w:pos="9639"/>
      </w:tabs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D7236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D7236"/>
    <w:rPr>
      <w:rFonts w:ascii="Source Sans Pro" w:hAnsi="Source Sans Pro"/>
      <w:color w:val="4C4C4C"/>
    </w:rPr>
  </w:style>
  <w:style w:type="character" w:styleId="Marquenotebasdepage">
    <w:name w:val="footnote reference"/>
    <w:uiPriority w:val="99"/>
    <w:semiHidden/>
    <w:unhideWhenUsed/>
    <w:rsid w:val="000D723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D7236"/>
    <w:pPr>
      <w:spacing w:before="100" w:beforeAutospacing="1" w:after="100" w:afterAutospacing="1" w:line="240" w:lineRule="auto"/>
    </w:pPr>
    <w:rPr>
      <w:rFonts w:ascii="Times" w:eastAsia="MS Mincho" w:hAnsi="Times"/>
      <w:szCs w:val="20"/>
      <w:lang w:val="en-US"/>
    </w:rPr>
  </w:style>
  <w:style w:type="paragraph" w:styleId="Paragraphedeliste">
    <w:name w:val="List Paragraph"/>
    <w:basedOn w:val="Paragraph"/>
    <w:link w:val="ParagraphedelisteCar"/>
    <w:qFormat/>
    <w:rsid w:val="000D7236"/>
    <w:pPr>
      <w:numPr>
        <w:numId w:val="7"/>
      </w:numPr>
      <w:suppressAutoHyphens/>
      <w:spacing w:after="0"/>
    </w:pPr>
    <w:rPr>
      <w:rFonts w:eastAsia="Arial"/>
      <w:lang w:eastAsia="zh-CN"/>
    </w:rPr>
  </w:style>
  <w:style w:type="paragraph" w:customStyle="1" w:styleId="msgtext">
    <w:name w:val="msgtext"/>
    <w:basedOn w:val="Normal"/>
    <w:rsid w:val="000D7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rteaccentuation">
    <w:name w:val="Intense Emphasis"/>
    <w:basedOn w:val="Policepardfaut"/>
    <w:uiPriority w:val="21"/>
    <w:rsid w:val="000D7236"/>
    <w:rPr>
      <w:b/>
      <w:bCs/>
      <w:i/>
      <w:iCs/>
      <w:color w:val="92D050"/>
    </w:rPr>
  </w:style>
  <w:style w:type="character" w:styleId="Marquedannotation">
    <w:name w:val="annotation reference"/>
    <w:basedOn w:val="Policepardfaut"/>
    <w:uiPriority w:val="99"/>
    <w:semiHidden/>
    <w:unhideWhenUsed/>
    <w:rsid w:val="000D723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723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7236"/>
    <w:rPr>
      <w:rFonts w:ascii="Source Sans Pro" w:hAnsi="Source Sans Pro"/>
      <w:color w:val="4C4C4C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7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7236"/>
    <w:rPr>
      <w:rFonts w:ascii="Source Sans Pro" w:hAnsi="Source Sans Pro"/>
      <w:b/>
      <w:bCs/>
      <w:color w:val="4C4C4C"/>
    </w:rPr>
  </w:style>
  <w:style w:type="paragraph" w:styleId="Citation">
    <w:name w:val="Quote"/>
    <w:basedOn w:val="Normal"/>
    <w:next w:val="Normal"/>
    <w:link w:val="CitationCar"/>
    <w:uiPriority w:val="29"/>
    <w:qFormat/>
    <w:rsid w:val="000D7236"/>
    <w:rPr>
      <w:rFonts w:ascii="Garamond" w:hAnsi="Garamond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D7236"/>
    <w:rPr>
      <w:rFonts w:ascii="Garamond" w:hAnsi="Garamond"/>
      <w:i/>
      <w:iCs/>
      <w:color w:val="000000" w:themeColor="text1"/>
      <w:szCs w:val="22"/>
    </w:rPr>
  </w:style>
  <w:style w:type="character" w:customStyle="1" w:styleId="ParagraphCar">
    <w:name w:val="Paragraph Car"/>
    <w:basedOn w:val="Policepardfaut"/>
    <w:link w:val="Paragraph"/>
    <w:rsid w:val="000D7236"/>
    <w:rPr>
      <w:rFonts w:ascii="Source Sans Pro" w:eastAsia="Times New Roman" w:hAnsi="Source Sans Pro"/>
      <w:color w:val="595959" w:themeColor="text1" w:themeTint="A6"/>
      <w:sz w:val="24"/>
      <w:szCs w:val="22"/>
    </w:rPr>
  </w:style>
  <w:style w:type="paragraph" w:customStyle="1" w:styleId="Paragraph">
    <w:name w:val="Paragraph"/>
    <w:basedOn w:val="Corpsdetexte"/>
    <w:link w:val="ParagraphCar"/>
    <w:qFormat/>
    <w:rsid w:val="000D7236"/>
    <w:pPr>
      <w:spacing w:line="240" w:lineRule="auto"/>
      <w:ind w:firstLine="227"/>
      <w:jc w:val="both"/>
    </w:pPr>
    <w:rPr>
      <w:rFonts w:eastAsia="Times New Roman"/>
      <w:color w:val="595959" w:themeColor="text1" w:themeTint="A6"/>
      <w:sz w:val="24"/>
    </w:rPr>
  </w:style>
  <w:style w:type="character" w:customStyle="1" w:styleId="ParagraphedelisteCar">
    <w:name w:val="Paragraphe de liste Car"/>
    <w:basedOn w:val="Policepardfaut"/>
    <w:link w:val="Paragraphedeliste"/>
    <w:rsid w:val="000D7236"/>
    <w:rPr>
      <w:rFonts w:ascii="Source Sans Pro" w:eastAsia="Arial" w:hAnsi="Source Sans Pro"/>
      <w:color w:val="595959" w:themeColor="text1" w:themeTint="A6"/>
      <w:sz w:val="24"/>
      <w:szCs w:val="22"/>
      <w:lang w:eastAsia="zh-CN"/>
    </w:rPr>
  </w:style>
  <w:style w:type="paragraph" w:customStyle="1" w:styleId="Entte-Centr">
    <w:name w:val="Entête - Centré"/>
    <w:basedOn w:val="Corpsdetexte"/>
    <w:link w:val="Entte-CentrCar"/>
    <w:qFormat/>
    <w:rsid w:val="000D7236"/>
    <w:pPr>
      <w:spacing w:after="119"/>
      <w:jc w:val="center"/>
    </w:pPr>
    <w:rPr>
      <w:b/>
      <w:bCs/>
      <w:i/>
      <w:iCs/>
      <w:color w:val="425B72"/>
      <w:sz w:val="24"/>
      <w:szCs w:val="28"/>
    </w:rPr>
  </w:style>
  <w:style w:type="paragraph" w:customStyle="1" w:styleId="Titre0">
    <w:name w:val="Titre 0"/>
    <w:link w:val="Titre0Car"/>
    <w:rsid w:val="000D7236"/>
    <w:pPr>
      <w:jc w:val="center"/>
    </w:pPr>
    <w:rPr>
      <w:rFonts w:ascii="Garamond" w:eastAsia="Times New Roman" w:hAnsi="Garamond"/>
      <w:b/>
      <w:bCs/>
      <w:color w:val="80746A"/>
      <w:sz w:val="40"/>
      <w:szCs w:val="40"/>
    </w:rPr>
  </w:style>
  <w:style w:type="character" w:customStyle="1" w:styleId="CorpsdetexteCar">
    <w:name w:val="Corps de texte Car"/>
    <w:basedOn w:val="Policepardfaut"/>
    <w:link w:val="Corpsdetexte"/>
    <w:rsid w:val="000D7236"/>
    <w:rPr>
      <w:rFonts w:ascii="Source Sans Pro" w:hAnsi="Source Sans Pro"/>
      <w:color w:val="4C4C4C"/>
      <w:szCs w:val="22"/>
    </w:rPr>
  </w:style>
  <w:style w:type="character" w:customStyle="1" w:styleId="Entte-CentrCar">
    <w:name w:val="Entête - Centré Car"/>
    <w:basedOn w:val="CorpsdetexteCar"/>
    <w:link w:val="Entte-Centr"/>
    <w:rsid w:val="000D7236"/>
    <w:rPr>
      <w:rFonts w:ascii="Source Sans Pro" w:hAnsi="Source Sans Pro"/>
      <w:b/>
      <w:bCs/>
      <w:i/>
      <w:iCs/>
      <w:color w:val="425B72"/>
      <w:sz w:val="24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rsid w:val="000D72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89BA17"/>
    </w:rPr>
  </w:style>
  <w:style w:type="character" w:customStyle="1" w:styleId="Titre0Car">
    <w:name w:val="Titre 0 Car"/>
    <w:basedOn w:val="Titre1Car"/>
    <w:link w:val="Titre0"/>
    <w:rsid w:val="000D7236"/>
    <w:rPr>
      <w:rFonts w:ascii="Garamond" w:eastAsia="Times New Roman" w:hAnsi="Garamond"/>
      <w:b/>
      <w:bCs/>
      <w:color w:val="80746A"/>
      <w:sz w:val="40"/>
      <w:szCs w:val="4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236"/>
    <w:rPr>
      <w:rFonts w:ascii="Source Sans Pro" w:hAnsi="Source Sans Pro"/>
      <w:b/>
      <w:bCs/>
      <w:i/>
      <w:iCs/>
      <w:color w:val="89BA17"/>
      <w:szCs w:val="22"/>
    </w:rPr>
  </w:style>
  <w:style w:type="character" w:styleId="Rfrenceple">
    <w:name w:val="Subtle Reference"/>
    <w:basedOn w:val="Policepardfaut"/>
    <w:uiPriority w:val="31"/>
    <w:qFormat/>
    <w:rsid w:val="000D7236"/>
    <w:rPr>
      <w:smallCaps/>
      <w:color w:val="4F81BD"/>
      <w:u w:val="single"/>
    </w:rPr>
  </w:style>
  <w:style w:type="character" w:styleId="Rfrenceintense">
    <w:name w:val="Intense Reference"/>
    <w:basedOn w:val="Policepardfaut"/>
    <w:uiPriority w:val="32"/>
    <w:qFormat/>
    <w:rsid w:val="000D7236"/>
    <w:rPr>
      <w:b/>
      <w:bCs/>
      <w:smallCaps/>
      <w:color w:val="425B72"/>
      <w:spacing w:val="5"/>
      <w:u w:val="single"/>
    </w:rPr>
  </w:style>
  <w:style w:type="table" w:styleId="Grille">
    <w:name w:val="Table Grid"/>
    <w:basedOn w:val="TableauNormal"/>
    <w:uiPriority w:val="59"/>
    <w:rsid w:val="000D7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discrte">
    <w:name w:val="Subtle Emphasis"/>
    <w:basedOn w:val="Policepardfaut"/>
    <w:uiPriority w:val="19"/>
    <w:qFormat/>
    <w:rsid w:val="000D7236"/>
    <w:rPr>
      <w:i/>
      <w:iCs/>
      <w:color w:val="808080" w:themeColor="text1" w:themeTint="7F"/>
    </w:rPr>
  </w:style>
  <w:style w:type="character" w:customStyle="1" w:styleId="En-tteCar">
    <w:name w:val="En-tête Car"/>
    <w:basedOn w:val="Policepardfaut"/>
    <w:link w:val="En-tte"/>
    <w:rsid w:val="000D7236"/>
    <w:rPr>
      <w:rFonts w:ascii="Source Sans Pro" w:hAnsi="Source Sans Pro"/>
      <w:color w:val="4C4C4C"/>
      <w:sz w:val="16"/>
      <w:szCs w:val="22"/>
    </w:rPr>
  </w:style>
  <w:style w:type="paragraph" w:customStyle="1" w:styleId="Paragraph2">
    <w:name w:val="Paragraph2"/>
    <w:basedOn w:val="Paragraphedeliste"/>
    <w:link w:val="Paragraph2Car"/>
    <w:rsid w:val="000D7236"/>
    <w:pPr>
      <w:numPr>
        <w:numId w:val="0"/>
      </w:numPr>
    </w:pPr>
    <w:rPr>
      <w:rFonts w:ascii="Garamond" w:hAnsi="Garamond"/>
    </w:rPr>
  </w:style>
  <w:style w:type="character" w:customStyle="1" w:styleId="Paragraph2Car">
    <w:name w:val="Paragraph2 Car"/>
    <w:basedOn w:val="ParagraphedelisteCar"/>
    <w:link w:val="Paragraph2"/>
    <w:rsid w:val="000D7236"/>
    <w:rPr>
      <w:rFonts w:ascii="Garamond" w:eastAsia="Arial" w:hAnsi="Garamond"/>
      <w:color w:val="595959" w:themeColor="text1" w:themeTint="A6"/>
      <w:sz w:val="24"/>
      <w:szCs w:val="22"/>
      <w:lang w:eastAsia="zh-CN"/>
    </w:rPr>
  </w:style>
  <w:style w:type="paragraph" w:customStyle="1" w:styleId="DocDefaults">
    <w:name w:val="DocDefault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/>
    <w:lsdException w:name="Emphasis" w:semiHidden="0" w:uiPriority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D7236"/>
    <w:pPr>
      <w:spacing w:after="180" w:line="274" w:lineRule="auto"/>
    </w:pPr>
    <w:rPr>
      <w:rFonts w:ascii="Source Sans Pro" w:hAnsi="Source Sans Pro"/>
      <w:color w:val="4C4C4C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0D7236"/>
    <w:pPr>
      <w:keepNext/>
      <w:keepLines/>
      <w:tabs>
        <w:tab w:val="num" w:pos="0"/>
      </w:tabs>
      <w:spacing w:before="360" w:after="120" w:line="240" w:lineRule="auto"/>
      <w:outlineLvl w:val="0"/>
    </w:pPr>
    <w:rPr>
      <w:rFonts w:ascii="Trebuchet MS" w:eastAsia="Times New Roman" w:hAnsi="Trebuchet MS"/>
      <w:bCs/>
      <w:color w:val="89BA17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0D7236"/>
    <w:pPr>
      <w:keepNext/>
      <w:keepLines/>
      <w:spacing w:before="120" w:after="120" w:line="240" w:lineRule="auto"/>
      <w:ind w:left="227"/>
      <w:outlineLvl w:val="1"/>
    </w:pPr>
    <w:rPr>
      <w:rFonts w:ascii="Trebuchet MS" w:eastAsia="Times New Roman" w:hAnsi="Trebuchet MS"/>
      <w:b/>
      <w:bCs/>
      <w:color w:val="80716A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0D7236"/>
    <w:pPr>
      <w:keepNext/>
      <w:keepLines/>
      <w:spacing w:before="20" w:after="120" w:line="240" w:lineRule="auto"/>
      <w:ind w:left="425"/>
      <w:outlineLvl w:val="2"/>
    </w:pPr>
    <w:rPr>
      <w:rFonts w:ascii="Trebuchet MS" w:eastAsia="Times New Roman" w:hAnsi="Trebuchet MS"/>
      <w:b/>
      <w:bCs/>
      <w:i/>
      <w:color w:val="80746A"/>
      <w:sz w:val="24"/>
    </w:rPr>
  </w:style>
  <w:style w:type="paragraph" w:styleId="Titre4">
    <w:name w:val="heading 4"/>
    <w:basedOn w:val="Normal"/>
    <w:next w:val="Normal"/>
    <w:link w:val="Titre4Car"/>
    <w:uiPriority w:val="9"/>
    <w:rsid w:val="000D7236"/>
    <w:pPr>
      <w:keepNext/>
      <w:keepLines/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Titre5">
    <w:name w:val="heading 5"/>
    <w:basedOn w:val="Normal"/>
    <w:next w:val="Normal"/>
    <w:link w:val="Titre5Car"/>
    <w:uiPriority w:val="9"/>
    <w:rsid w:val="000D7236"/>
    <w:pPr>
      <w:keepNext/>
      <w:keepLines/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Titre6">
    <w:name w:val="heading 6"/>
    <w:basedOn w:val="Normal"/>
    <w:next w:val="Normal"/>
    <w:link w:val="Titre6Car"/>
    <w:uiPriority w:val="9"/>
    <w:rsid w:val="000D7236"/>
    <w:pPr>
      <w:keepNext/>
      <w:keepLines/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Titre7">
    <w:name w:val="heading 7"/>
    <w:basedOn w:val="Normal"/>
    <w:next w:val="Normal"/>
    <w:link w:val="Titre7Car"/>
    <w:uiPriority w:val="9"/>
    <w:rsid w:val="000D7236"/>
    <w:pPr>
      <w:keepNext/>
      <w:keepLines/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Titre8">
    <w:name w:val="heading 8"/>
    <w:basedOn w:val="Normal"/>
    <w:next w:val="Normal"/>
    <w:link w:val="Titre8Car"/>
    <w:uiPriority w:val="9"/>
    <w:rsid w:val="000D7236"/>
    <w:pPr>
      <w:keepNext/>
      <w:keepLines/>
      <w:spacing w:before="200" w:after="0"/>
      <w:outlineLvl w:val="7"/>
    </w:pPr>
    <w:rPr>
      <w:rFonts w:ascii="Arial" w:eastAsia="Times New Roman" w:hAnsi="Arial"/>
      <w:color w:val="000000"/>
      <w:szCs w:val="20"/>
    </w:rPr>
  </w:style>
  <w:style w:type="paragraph" w:styleId="Titre9">
    <w:name w:val="heading 9"/>
    <w:basedOn w:val="Normal"/>
    <w:next w:val="Normal"/>
    <w:link w:val="Titre9Car"/>
    <w:uiPriority w:val="9"/>
    <w:rsid w:val="000D7236"/>
    <w:pPr>
      <w:keepNext/>
      <w:keepLines/>
      <w:spacing w:before="200" w:after="0"/>
      <w:outlineLvl w:val="8"/>
    </w:pPr>
    <w:rPr>
      <w:rFonts w:ascii="Arial" w:eastAsia="Times New Roman" w:hAnsi="Arial"/>
      <w:i/>
      <w:iCs/>
      <w:color w:val="00000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ete-gauche">
    <w:name w:val="Entete- gauche"/>
    <w:basedOn w:val="Titre3"/>
    <w:link w:val="Entete-gaucheCar"/>
    <w:qFormat/>
    <w:rsid w:val="000D7236"/>
    <w:rPr>
      <w:color w:val="425B72"/>
    </w:rPr>
  </w:style>
  <w:style w:type="character" w:customStyle="1" w:styleId="WW-Absatz-Standardschriftart">
    <w:name w:val="WW-Absatz-Standardschriftart"/>
    <w:rsid w:val="000D7236"/>
  </w:style>
  <w:style w:type="character" w:customStyle="1" w:styleId="Policepardfaut1">
    <w:name w:val="Police par défaut1"/>
    <w:rsid w:val="000D7236"/>
  </w:style>
  <w:style w:type="paragraph" w:styleId="En-ttedetabledesmatires">
    <w:name w:val="TOC Heading"/>
    <w:basedOn w:val="Titre1"/>
    <w:next w:val="Normal"/>
    <w:uiPriority w:val="39"/>
    <w:unhideWhenUsed/>
    <w:qFormat/>
    <w:rsid w:val="000D7236"/>
    <w:pPr>
      <w:tabs>
        <w:tab w:val="clear" w:pos="0"/>
      </w:tabs>
      <w:spacing w:before="240" w:after="240" w:line="276" w:lineRule="auto"/>
      <w:jc w:val="center"/>
      <w:outlineLvl w:val="9"/>
    </w:pPr>
    <w:rPr>
      <w:rFonts w:ascii="Source Sans Pro" w:eastAsiaTheme="majorEastAsia" w:hAnsi="Source Sans Pro" w:cstheme="majorBidi"/>
      <w:i/>
      <w:color w:val="3D5B72"/>
    </w:rPr>
  </w:style>
  <w:style w:type="character" w:customStyle="1" w:styleId="PieddepageCar">
    <w:name w:val="Pied de page Car"/>
    <w:link w:val="Pieddepage"/>
    <w:rsid w:val="000D7236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TextedebullesCar">
    <w:name w:val="Texte de bulles Car"/>
    <w:link w:val="Textedebulles"/>
    <w:rsid w:val="000D7236"/>
    <w:rPr>
      <w:rFonts w:ascii="Source Sans Pro" w:eastAsiaTheme="minorHAnsi" w:hAnsi="Source Sans Pro" w:cs="Tahoma"/>
      <w:sz w:val="16"/>
      <w:szCs w:val="16"/>
      <w:lang w:val="en-US" w:eastAsia="en-US"/>
    </w:rPr>
  </w:style>
  <w:style w:type="character" w:customStyle="1" w:styleId="Entete-gaucheCar">
    <w:name w:val="Entete- gauche Car"/>
    <w:basedOn w:val="Titre3Car"/>
    <w:link w:val="Entete-gauche"/>
    <w:rsid w:val="000D7236"/>
    <w:rPr>
      <w:rFonts w:ascii="Trebuchet MS" w:eastAsia="Times New Roman" w:hAnsi="Trebuchet MS"/>
      <w:b/>
      <w:bCs/>
      <w:i/>
      <w:color w:val="425B72"/>
      <w:sz w:val="24"/>
      <w:szCs w:val="22"/>
    </w:rPr>
  </w:style>
  <w:style w:type="character" w:styleId="Lienhypertexte">
    <w:name w:val="Hyperlink"/>
    <w:uiPriority w:val="99"/>
    <w:rsid w:val="000D7236"/>
    <w:rPr>
      <w:noProof/>
      <w:color w:val="000080"/>
    </w:rPr>
  </w:style>
  <w:style w:type="paragraph" w:styleId="Corpsdetexte">
    <w:name w:val="Body Text"/>
    <w:basedOn w:val="Normal"/>
    <w:link w:val="CorpsdetexteCar"/>
    <w:rsid w:val="000D7236"/>
    <w:pPr>
      <w:spacing w:after="120"/>
    </w:pPr>
  </w:style>
  <w:style w:type="paragraph" w:styleId="Liste">
    <w:name w:val="List"/>
    <w:basedOn w:val="Corpsdetexte"/>
    <w:rsid w:val="000D7236"/>
    <w:rPr>
      <w:rFonts w:cs="Lohit Hindi"/>
    </w:rPr>
  </w:style>
  <w:style w:type="paragraph" w:styleId="Lgende">
    <w:name w:val="caption"/>
    <w:basedOn w:val="Normal"/>
    <w:next w:val="Normal"/>
    <w:uiPriority w:val="35"/>
    <w:qFormat/>
    <w:rsid w:val="000D7236"/>
    <w:pPr>
      <w:numPr>
        <w:numId w:val="6"/>
      </w:numPr>
      <w:spacing w:line="240" w:lineRule="auto"/>
      <w:jc w:val="center"/>
    </w:pPr>
    <w:rPr>
      <w:rFonts w:eastAsia="Times New Roman"/>
      <w:b/>
      <w:bCs/>
      <w:smallCaps/>
      <w:color w:val="283138"/>
      <w:spacing w:val="6"/>
      <w:szCs w:val="18"/>
      <w:lang w:bidi="hi-IN"/>
    </w:rPr>
  </w:style>
  <w:style w:type="paragraph" w:customStyle="1" w:styleId="Index">
    <w:name w:val="Index"/>
    <w:basedOn w:val="Normal"/>
    <w:rsid w:val="000D7236"/>
    <w:pPr>
      <w:suppressLineNumbers/>
    </w:pPr>
    <w:rPr>
      <w:rFonts w:cs="Lohit Hindi"/>
    </w:rPr>
  </w:style>
  <w:style w:type="paragraph" w:styleId="En-tte">
    <w:name w:val="header"/>
    <w:basedOn w:val="Normal"/>
    <w:link w:val="En-tteCar"/>
    <w:rsid w:val="000D7236"/>
    <w:pPr>
      <w:tabs>
        <w:tab w:val="center" w:pos="4536"/>
        <w:tab w:val="right" w:pos="9072"/>
      </w:tabs>
      <w:spacing w:after="0"/>
      <w:jc w:val="center"/>
    </w:pPr>
    <w:rPr>
      <w:sz w:val="16"/>
    </w:rPr>
  </w:style>
  <w:style w:type="paragraph" w:styleId="Pieddepage">
    <w:name w:val="footer"/>
    <w:basedOn w:val="Normal"/>
    <w:link w:val="PieddepageCar"/>
    <w:rsid w:val="000D7236"/>
    <w:pPr>
      <w:tabs>
        <w:tab w:val="center" w:pos="4536"/>
        <w:tab w:val="right" w:pos="9072"/>
      </w:tabs>
      <w:spacing w:after="0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customStyle="1" w:styleId="Grillemoyenne21">
    <w:name w:val="Grille moyenne 21"/>
    <w:link w:val="Grillemoyenne2Car"/>
    <w:uiPriority w:val="1"/>
    <w:rsid w:val="000D7236"/>
    <w:rPr>
      <w:sz w:val="22"/>
      <w:szCs w:val="22"/>
    </w:rPr>
  </w:style>
  <w:style w:type="paragraph" w:styleId="Textedebulles">
    <w:name w:val="Balloon Text"/>
    <w:basedOn w:val="Normal"/>
    <w:link w:val="TextedebullesCar"/>
    <w:rsid w:val="000D7236"/>
    <w:rPr>
      <w:rFonts w:eastAsiaTheme="minorHAnsi" w:cs="Tahoma"/>
      <w:color w:val="auto"/>
      <w:sz w:val="16"/>
      <w:szCs w:val="16"/>
      <w:lang w:val="en-US" w:eastAsia="en-US"/>
    </w:rPr>
  </w:style>
  <w:style w:type="character" w:customStyle="1" w:styleId="Titre1Car">
    <w:name w:val="Titre 1 Car"/>
    <w:link w:val="Titre1"/>
    <w:uiPriority w:val="9"/>
    <w:rsid w:val="000D7236"/>
    <w:rPr>
      <w:rFonts w:ascii="Trebuchet MS" w:eastAsia="Times New Roman" w:hAnsi="Trebuchet MS"/>
      <w:bCs/>
      <w:color w:val="89BA17"/>
      <w:sz w:val="32"/>
      <w:szCs w:val="28"/>
    </w:rPr>
  </w:style>
  <w:style w:type="character" w:customStyle="1" w:styleId="Titre2Car">
    <w:name w:val="Titre 2 Car"/>
    <w:link w:val="Titre2"/>
    <w:uiPriority w:val="9"/>
    <w:rsid w:val="000D7236"/>
    <w:rPr>
      <w:rFonts w:ascii="Trebuchet MS" w:eastAsia="Times New Roman" w:hAnsi="Trebuchet MS"/>
      <w:b/>
      <w:bCs/>
      <w:color w:val="80716A"/>
      <w:sz w:val="28"/>
      <w:szCs w:val="26"/>
    </w:rPr>
  </w:style>
  <w:style w:type="character" w:customStyle="1" w:styleId="Titre3Car">
    <w:name w:val="Titre 3 Car"/>
    <w:link w:val="Titre3"/>
    <w:uiPriority w:val="9"/>
    <w:rsid w:val="000D7236"/>
    <w:rPr>
      <w:rFonts w:ascii="Trebuchet MS" w:eastAsia="Times New Roman" w:hAnsi="Trebuchet MS"/>
      <w:b/>
      <w:bCs/>
      <w:i/>
      <w:color w:val="80746A"/>
      <w:sz w:val="24"/>
      <w:szCs w:val="22"/>
    </w:rPr>
  </w:style>
  <w:style w:type="character" w:customStyle="1" w:styleId="Titre4Car">
    <w:name w:val="Titre 4 Car"/>
    <w:link w:val="Titre4"/>
    <w:uiPriority w:val="9"/>
    <w:rsid w:val="000D7236"/>
    <w:rPr>
      <w:rFonts w:ascii="Arial" w:eastAsia="Times New Roman" w:hAnsi="Arial"/>
      <w:b/>
      <w:bCs/>
      <w:i/>
      <w:iCs/>
      <w:color w:val="262626"/>
      <w:szCs w:val="22"/>
    </w:rPr>
  </w:style>
  <w:style w:type="character" w:customStyle="1" w:styleId="Titre5Car">
    <w:name w:val="Titre 5 Car"/>
    <w:link w:val="Titre5"/>
    <w:uiPriority w:val="9"/>
    <w:rsid w:val="000D7236"/>
    <w:rPr>
      <w:rFonts w:ascii="Arial" w:eastAsia="Times New Roman" w:hAnsi="Arial"/>
      <w:color w:val="000000"/>
      <w:szCs w:val="22"/>
    </w:rPr>
  </w:style>
  <w:style w:type="character" w:customStyle="1" w:styleId="Titre6Car">
    <w:name w:val="Titre 6 Car"/>
    <w:link w:val="Titre6"/>
    <w:uiPriority w:val="9"/>
    <w:rsid w:val="000D7236"/>
    <w:rPr>
      <w:rFonts w:ascii="Arial" w:eastAsia="Times New Roman" w:hAnsi="Arial"/>
      <w:i/>
      <w:iCs/>
      <w:color w:val="000000"/>
      <w:szCs w:val="22"/>
    </w:rPr>
  </w:style>
  <w:style w:type="character" w:customStyle="1" w:styleId="Titre7Car">
    <w:name w:val="Titre 7 Car"/>
    <w:link w:val="Titre7"/>
    <w:uiPriority w:val="9"/>
    <w:rsid w:val="000D7236"/>
    <w:rPr>
      <w:rFonts w:ascii="Arial" w:eastAsia="Times New Roman" w:hAnsi="Arial"/>
      <w:i/>
      <w:iCs/>
      <w:color w:val="283138"/>
      <w:szCs w:val="22"/>
    </w:rPr>
  </w:style>
  <w:style w:type="character" w:customStyle="1" w:styleId="Titre8Car">
    <w:name w:val="Titre 8 Car"/>
    <w:link w:val="Titre8"/>
    <w:uiPriority w:val="9"/>
    <w:rsid w:val="000D7236"/>
    <w:rPr>
      <w:rFonts w:ascii="Arial" w:eastAsia="Times New Roman" w:hAnsi="Arial"/>
      <w:color w:val="000000"/>
    </w:rPr>
  </w:style>
  <w:style w:type="character" w:customStyle="1" w:styleId="Titre9Car">
    <w:name w:val="Titre 9 Car"/>
    <w:link w:val="Titre9"/>
    <w:uiPriority w:val="9"/>
    <w:rsid w:val="000D7236"/>
    <w:rPr>
      <w:rFonts w:ascii="Arial" w:eastAsia="Times New Roman" w:hAnsi="Arial"/>
      <w:i/>
      <w:iCs/>
      <w:color w:val="000000"/>
    </w:rPr>
  </w:style>
  <w:style w:type="paragraph" w:styleId="Titre">
    <w:name w:val="Title"/>
    <w:basedOn w:val="Normal"/>
    <w:next w:val="Normal"/>
    <w:link w:val="TitreCar"/>
    <w:uiPriority w:val="10"/>
    <w:qFormat/>
    <w:rsid w:val="000D7236"/>
    <w:pPr>
      <w:spacing w:before="240" w:after="0" w:line="240" w:lineRule="auto"/>
      <w:contextualSpacing/>
      <w:jc w:val="center"/>
    </w:pPr>
    <w:rPr>
      <w:rFonts w:eastAsia="Times New Roman"/>
      <w:smallCaps/>
      <w:kern w:val="28"/>
      <w:sz w:val="48"/>
      <w:szCs w:val="52"/>
    </w:rPr>
  </w:style>
  <w:style w:type="character" w:customStyle="1" w:styleId="TitreCar">
    <w:name w:val="Titre Car"/>
    <w:link w:val="Titre"/>
    <w:uiPriority w:val="10"/>
    <w:rsid w:val="000D7236"/>
    <w:rPr>
      <w:rFonts w:ascii="Source Sans Pro" w:eastAsia="Times New Roman" w:hAnsi="Source Sans Pro"/>
      <w:smallCaps/>
      <w:color w:val="4C4C4C"/>
      <w:kern w:val="28"/>
      <w:sz w:val="48"/>
      <w:szCs w:val="52"/>
    </w:rPr>
  </w:style>
  <w:style w:type="paragraph" w:styleId="Sous-titre">
    <w:name w:val="Subtitle"/>
    <w:basedOn w:val="Normal"/>
    <w:next w:val="Paragraph"/>
    <w:link w:val="Sous-titreCar"/>
    <w:uiPriority w:val="11"/>
    <w:qFormat/>
    <w:rsid w:val="000D7236"/>
    <w:pPr>
      <w:numPr>
        <w:ilvl w:val="1"/>
      </w:numPr>
      <w:spacing w:after="240"/>
      <w:jc w:val="center"/>
    </w:pPr>
    <w:rPr>
      <w:rFonts w:eastAsia="Times New Roman"/>
      <w:iCs/>
      <w:color w:val="80746A"/>
      <w:sz w:val="32"/>
      <w:szCs w:val="24"/>
      <w:lang w:bidi="hi-IN"/>
    </w:rPr>
  </w:style>
  <w:style w:type="character" w:customStyle="1" w:styleId="Sous-titreCar">
    <w:name w:val="Sous-titre Car"/>
    <w:link w:val="Sous-titre"/>
    <w:uiPriority w:val="11"/>
    <w:rsid w:val="000D7236"/>
    <w:rPr>
      <w:rFonts w:ascii="Source Sans Pro" w:eastAsia="Times New Roman" w:hAnsi="Source Sans Pro"/>
      <w:iCs/>
      <w:color w:val="80746A"/>
      <w:sz w:val="32"/>
      <w:szCs w:val="24"/>
      <w:lang w:bidi="hi-IN"/>
    </w:rPr>
  </w:style>
  <w:style w:type="character" w:styleId="Accentuation">
    <w:name w:val="Emphasis"/>
    <w:rsid w:val="000D7236"/>
    <w:rPr>
      <w:b w:val="0"/>
      <w:i/>
      <w:iCs/>
      <w:color w:val="auto"/>
    </w:rPr>
  </w:style>
  <w:style w:type="character" w:customStyle="1" w:styleId="Grillemoyenne2Car">
    <w:name w:val="Grille moyenne 2 Car"/>
    <w:link w:val="Grillemoyenne21"/>
    <w:uiPriority w:val="1"/>
    <w:rsid w:val="000D7236"/>
    <w:rPr>
      <w:sz w:val="22"/>
      <w:szCs w:val="22"/>
    </w:rPr>
  </w:style>
  <w:style w:type="paragraph" w:customStyle="1" w:styleId="Listecouleur-Accent11">
    <w:name w:val="Liste couleur - Accent 11"/>
    <w:basedOn w:val="Normal"/>
    <w:uiPriority w:val="34"/>
    <w:qFormat/>
    <w:rsid w:val="000D7236"/>
    <w:pPr>
      <w:spacing w:line="240" w:lineRule="auto"/>
      <w:ind w:left="142" w:firstLine="289"/>
      <w:contextualSpacing/>
      <w:jc w:val="both"/>
    </w:pPr>
    <w:rPr>
      <w:rFonts w:eastAsia="Arial"/>
      <w:color w:val="283138"/>
    </w:rPr>
  </w:style>
  <w:style w:type="paragraph" w:customStyle="1" w:styleId="Grillecouleur-Accent11">
    <w:name w:val="Grille couleur - Accent 11"/>
    <w:basedOn w:val="Normal"/>
    <w:next w:val="Normal"/>
    <w:link w:val="Grillecouleur-Accent1Car"/>
    <w:uiPriority w:val="29"/>
    <w:rsid w:val="000D7236"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  <w:lang w:bidi="hi-IN"/>
    </w:rPr>
  </w:style>
  <w:style w:type="character" w:customStyle="1" w:styleId="Grillecouleur-Accent1Car">
    <w:name w:val="Grille couleur - Accent 1 Car"/>
    <w:link w:val="Grillecouleur-Accent11"/>
    <w:uiPriority w:val="29"/>
    <w:rsid w:val="000D7236"/>
    <w:rPr>
      <w:rFonts w:ascii="Arial" w:eastAsia="Times New Roman" w:hAnsi="Arial"/>
      <w:b/>
      <w:i/>
      <w:iCs/>
      <w:color w:val="838D9B"/>
      <w:sz w:val="24"/>
      <w:szCs w:val="22"/>
      <w:lang w:bidi="hi-IN"/>
    </w:rPr>
  </w:style>
  <w:style w:type="paragraph" w:customStyle="1" w:styleId="Trameclaire-Accent21">
    <w:name w:val="Trame claire - Accent 21"/>
    <w:basedOn w:val="Normal"/>
    <w:next w:val="Normal"/>
    <w:link w:val="Trameclaire-Accent2Car"/>
    <w:uiPriority w:val="30"/>
    <w:qFormat/>
    <w:rsid w:val="000D7236"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  <w:lang w:bidi="hi-IN"/>
    </w:rPr>
  </w:style>
  <w:style w:type="character" w:customStyle="1" w:styleId="Trameclaire-Accent2Car">
    <w:name w:val="Trame claire - Accent 2 Car"/>
    <w:link w:val="Trameclaire-Accent21"/>
    <w:uiPriority w:val="30"/>
    <w:rsid w:val="000D7236"/>
    <w:rPr>
      <w:rFonts w:ascii="Source Sans Pro" w:eastAsia="Times New Roman" w:hAnsi="Source Sans Pro"/>
      <w:b/>
      <w:bCs/>
      <w:i/>
      <w:iCs/>
      <w:color w:val="D2610C"/>
      <w:sz w:val="26"/>
      <w:szCs w:val="22"/>
      <w:lang w:bidi="hi-IN"/>
    </w:rPr>
  </w:style>
  <w:style w:type="character" w:customStyle="1" w:styleId="Accentuationdiscrte1">
    <w:name w:val="Accentuation discrète1"/>
    <w:uiPriority w:val="19"/>
    <w:qFormat/>
    <w:rsid w:val="000D7236"/>
    <w:rPr>
      <w:i/>
      <w:iCs/>
      <w:color w:val="000000"/>
    </w:rPr>
  </w:style>
  <w:style w:type="character" w:customStyle="1" w:styleId="Forteaccentuation1">
    <w:name w:val="Forte accentuation1"/>
    <w:uiPriority w:val="21"/>
    <w:qFormat/>
    <w:rsid w:val="000D7236"/>
    <w:rPr>
      <w:b/>
      <w:bCs/>
      <w:i/>
      <w:iCs/>
      <w:color w:val="283138"/>
    </w:rPr>
  </w:style>
  <w:style w:type="character" w:customStyle="1" w:styleId="Rfrenceple1">
    <w:name w:val="Référence pâle1"/>
    <w:uiPriority w:val="31"/>
    <w:qFormat/>
    <w:rsid w:val="000D7236"/>
    <w:rPr>
      <w:smallCaps/>
      <w:color w:val="000000"/>
      <w:u w:val="single"/>
    </w:rPr>
  </w:style>
  <w:style w:type="character" w:customStyle="1" w:styleId="Rfrenceintense1">
    <w:name w:val="Référence intense1"/>
    <w:uiPriority w:val="32"/>
    <w:qFormat/>
    <w:rsid w:val="000D7236"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customStyle="1" w:styleId="Titredulivre1">
    <w:name w:val="Titre du livre1"/>
    <w:uiPriority w:val="33"/>
    <w:rsid w:val="000D7236"/>
    <w:rPr>
      <w:rFonts w:ascii="Arial" w:hAnsi="Arial"/>
      <w:b/>
      <w:bCs/>
      <w:caps w:val="0"/>
      <w:smallCaps/>
      <w:color w:val="283138"/>
      <w:spacing w:val="10"/>
      <w:sz w:val="22"/>
    </w:rPr>
  </w:style>
  <w:style w:type="paragraph" w:customStyle="1" w:styleId="En-ttedetabledesmatires1">
    <w:name w:val="En-tête de table des matières1"/>
    <w:basedOn w:val="Titre1"/>
    <w:next w:val="Normal"/>
    <w:uiPriority w:val="39"/>
    <w:semiHidden/>
    <w:unhideWhenUsed/>
    <w:qFormat/>
    <w:rsid w:val="000D7236"/>
    <w:pPr>
      <w:spacing w:before="480" w:line="264" w:lineRule="auto"/>
      <w:outlineLvl w:val="9"/>
    </w:pPr>
    <w:rPr>
      <w:b/>
    </w:rPr>
  </w:style>
  <w:style w:type="paragraph" w:customStyle="1" w:styleId="Standard">
    <w:name w:val="Standard"/>
    <w:rsid w:val="000D7236"/>
    <w:pPr>
      <w:tabs>
        <w:tab w:val="left" w:pos="708"/>
      </w:tabs>
      <w:suppressAutoHyphens/>
      <w:autoSpaceDE w:val="0"/>
      <w:spacing w:after="200" w:line="276" w:lineRule="auto"/>
    </w:pPr>
    <w:rPr>
      <w:rFonts w:ascii="Times New Roman" w:eastAsia="Times New Roman" w:hAnsi="Times New Roman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0D7236"/>
    <w:pPr>
      <w:tabs>
        <w:tab w:val="right" w:pos="9639"/>
      </w:tabs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D7236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D7236"/>
    <w:rPr>
      <w:rFonts w:ascii="Source Sans Pro" w:hAnsi="Source Sans Pro"/>
      <w:color w:val="4C4C4C"/>
    </w:rPr>
  </w:style>
  <w:style w:type="character" w:styleId="Marquenotebasdepage">
    <w:name w:val="footnote reference"/>
    <w:uiPriority w:val="99"/>
    <w:semiHidden/>
    <w:unhideWhenUsed/>
    <w:rsid w:val="000D723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D7236"/>
    <w:pPr>
      <w:spacing w:before="100" w:beforeAutospacing="1" w:after="100" w:afterAutospacing="1" w:line="240" w:lineRule="auto"/>
    </w:pPr>
    <w:rPr>
      <w:rFonts w:ascii="Times" w:eastAsia="MS Mincho" w:hAnsi="Times"/>
      <w:szCs w:val="20"/>
      <w:lang w:val="en-US"/>
    </w:rPr>
  </w:style>
  <w:style w:type="paragraph" w:styleId="Paragraphedeliste">
    <w:name w:val="List Paragraph"/>
    <w:basedOn w:val="Paragraph"/>
    <w:link w:val="ParagraphedelisteCar"/>
    <w:qFormat/>
    <w:rsid w:val="000D7236"/>
    <w:pPr>
      <w:numPr>
        <w:numId w:val="7"/>
      </w:numPr>
      <w:suppressAutoHyphens/>
      <w:spacing w:after="0"/>
    </w:pPr>
    <w:rPr>
      <w:rFonts w:eastAsia="Arial"/>
      <w:lang w:eastAsia="zh-CN"/>
    </w:rPr>
  </w:style>
  <w:style w:type="paragraph" w:customStyle="1" w:styleId="msgtext">
    <w:name w:val="msgtext"/>
    <w:basedOn w:val="Normal"/>
    <w:rsid w:val="000D7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rteaccentuation">
    <w:name w:val="Intense Emphasis"/>
    <w:basedOn w:val="Policepardfaut"/>
    <w:uiPriority w:val="21"/>
    <w:rsid w:val="000D7236"/>
    <w:rPr>
      <w:b/>
      <w:bCs/>
      <w:i/>
      <w:iCs/>
      <w:color w:val="92D050"/>
    </w:rPr>
  </w:style>
  <w:style w:type="character" w:styleId="Marquedannotation">
    <w:name w:val="annotation reference"/>
    <w:basedOn w:val="Policepardfaut"/>
    <w:uiPriority w:val="99"/>
    <w:semiHidden/>
    <w:unhideWhenUsed/>
    <w:rsid w:val="000D723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723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7236"/>
    <w:rPr>
      <w:rFonts w:ascii="Source Sans Pro" w:hAnsi="Source Sans Pro"/>
      <w:color w:val="4C4C4C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7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7236"/>
    <w:rPr>
      <w:rFonts w:ascii="Source Sans Pro" w:hAnsi="Source Sans Pro"/>
      <w:b/>
      <w:bCs/>
      <w:color w:val="4C4C4C"/>
    </w:rPr>
  </w:style>
  <w:style w:type="paragraph" w:styleId="Citation">
    <w:name w:val="Quote"/>
    <w:basedOn w:val="Normal"/>
    <w:next w:val="Normal"/>
    <w:link w:val="CitationCar"/>
    <w:uiPriority w:val="29"/>
    <w:qFormat/>
    <w:rsid w:val="000D7236"/>
    <w:rPr>
      <w:rFonts w:ascii="Garamond" w:hAnsi="Garamond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D7236"/>
    <w:rPr>
      <w:rFonts w:ascii="Garamond" w:hAnsi="Garamond"/>
      <w:i/>
      <w:iCs/>
      <w:color w:val="000000" w:themeColor="text1"/>
      <w:szCs w:val="22"/>
    </w:rPr>
  </w:style>
  <w:style w:type="character" w:customStyle="1" w:styleId="ParagraphCar">
    <w:name w:val="Paragraph Car"/>
    <w:basedOn w:val="Policepardfaut"/>
    <w:link w:val="Paragraph"/>
    <w:rsid w:val="000D7236"/>
    <w:rPr>
      <w:rFonts w:ascii="Source Sans Pro" w:eastAsia="Times New Roman" w:hAnsi="Source Sans Pro"/>
      <w:color w:val="595959" w:themeColor="text1" w:themeTint="A6"/>
      <w:sz w:val="24"/>
      <w:szCs w:val="22"/>
    </w:rPr>
  </w:style>
  <w:style w:type="paragraph" w:customStyle="1" w:styleId="Paragraph">
    <w:name w:val="Paragraph"/>
    <w:basedOn w:val="Corpsdetexte"/>
    <w:link w:val="ParagraphCar"/>
    <w:qFormat/>
    <w:rsid w:val="000D7236"/>
    <w:pPr>
      <w:spacing w:line="240" w:lineRule="auto"/>
      <w:ind w:firstLine="227"/>
      <w:jc w:val="both"/>
    </w:pPr>
    <w:rPr>
      <w:rFonts w:eastAsia="Times New Roman"/>
      <w:color w:val="595959" w:themeColor="text1" w:themeTint="A6"/>
      <w:sz w:val="24"/>
    </w:rPr>
  </w:style>
  <w:style w:type="character" w:customStyle="1" w:styleId="ParagraphedelisteCar">
    <w:name w:val="Paragraphe de liste Car"/>
    <w:basedOn w:val="Policepardfaut"/>
    <w:link w:val="Paragraphedeliste"/>
    <w:rsid w:val="000D7236"/>
    <w:rPr>
      <w:rFonts w:ascii="Source Sans Pro" w:eastAsia="Arial" w:hAnsi="Source Sans Pro"/>
      <w:color w:val="595959" w:themeColor="text1" w:themeTint="A6"/>
      <w:sz w:val="24"/>
      <w:szCs w:val="22"/>
      <w:lang w:eastAsia="zh-CN"/>
    </w:rPr>
  </w:style>
  <w:style w:type="paragraph" w:customStyle="1" w:styleId="Entte-Centr">
    <w:name w:val="Entête - Centré"/>
    <w:basedOn w:val="Corpsdetexte"/>
    <w:link w:val="Entte-CentrCar"/>
    <w:qFormat/>
    <w:rsid w:val="000D7236"/>
    <w:pPr>
      <w:spacing w:after="119"/>
      <w:jc w:val="center"/>
    </w:pPr>
    <w:rPr>
      <w:b/>
      <w:bCs/>
      <w:i/>
      <w:iCs/>
      <w:color w:val="425B72"/>
      <w:sz w:val="24"/>
      <w:szCs w:val="28"/>
    </w:rPr>
  </w:style>
  <w:style w:type="paragraph" w:customStyle="1" w:styleId="Titre0">
    <w:name w:val="Titre 0"/>
    <w:link w:val="Titre0Car"/>
    <w:rsid w:val="000D7236"/>
    <w:pPr>
      <w:jc w:val="center"/>
    </w:pPr>
    <w:rPr>
      <w:rFonts w:ascii="Garamond" w:eastAsia="Times New Roman" w:hAnsi="Garamond"/>
      <w:b/>
      <w:bCs/>
      <w:color w:val="80746A"/>
      <w:sz w:val="40"/>
      <w:szCs w:val="40"/>
    </w:rPr>
  </w:style>
  <w:style w:type="character" w:customStyle="1" w:styleId="CorpsdetexteCar">
    <w:name w:val="Corps de texte Car"/>
    <w:basedOn w:val="Policepardfaut"/>
    <w:link w:val="Corpsdetexte"/>
    <w:rsid w:val="000D7236"/>
    <w:rPr>
      <w:rFonts w:ascii="Source Sans Pro" w:hAnsi="Source Sans Pro"/>
      <w:color w:val="4C4C4C"/>
      <w:szCs w:val="22"/>
    </w:rPr>
  </w:style>
  <w:style w:type="character" w:customStyle="1" w:styleId="Entte-CentrCar">
    <w:name w:val="Entête - Centré Car"/>
    <w:basedOn w:val="CorpsdetexteCar"/>
    <w:link w:val="Entte-Centr"/>
    <w:rsid w:val="000D7236"/>
    <w:rPr>
      <w:rFonts w:ascii="Source Sans Pro" w:hAnsi="Source Sans Pro"/>
      <w:b/>
      <w:bCs/>
      <w:i/>
      <w:iCs/>
      <w:color w:val="425B72"/>
      <w:sz w:val="24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rsid w:val="000D72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89BA17"/>
    </w:rPr>
  </w:style>
  <w:style w:type="character" w:customStyle="1" w:styleId="Titre0Car">
    <w:name w:val="Titre 0 Car"/>
    <w:basedOn w:val="Titre1Car"/>
    <w:link w:val="Titre0"/>
    <w:rsid w:val="000D7236"/>
    <w:rPr>
      <w:rFonts w:ascii="Garamond" w:eastAsia="Times New Roman" w:hAnsi="Garamond"/>
      <w:b/>
      <w:bCs/>
      <w:color w:val="80746A"/>
      <w:sz w:val="40"/>
      <w:szCs w:val="4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236"/>
    <w:rPr>
      <w:rFonts w:ascii="Source Sans Pro" w:hAnsi="Source Sans Pro"/>
      <w:b/>
      <w:bCs/>
      <w:i/>
      <w:iCs/>
      <w:color w:val="89BA17"/>
      <w:szCs w:val="22"/>
    </w:rPr>
  </w:style>
  <w:style w:type="character" w:styleId="Rfrenceple">
    <w:name w:val="Subtle Reference"/>
    <w:basedOn w:val="Policepardfaut"/>
    <w:uiPriority w:val="31"/>
    <w:qFormat/>
    <w:rsid w:val="000D7236"/>
    <w:rPr>
      <w:smallCaps/>
      <w:color w:val="4F81BD"/>
      <w:u w:val="single"/>
    </w:rPr>
  </w:style>
  <w:style w:type="character" w:styleId="Rfrenceintense">
    <w:name w:val="Intense Reference"/>
    <w:basedOn w:val="Policepardfaut"/>
    <w:uiPriority w:val="32"/>
    <w:qFormat/>
    <w:rsid w:val="000D7236"/>
    <w:rPr>
      <w:b/>
      <w:bCs/>
      <w:smallCaps/>
      <w:color w:val="425B72"/>
      <w:spacing w:val="5"/>
      <w:u w:val="single"/>
    </w:rPr>
  </w:style>
  <w:style w:type="table" w:styleId="Grille">
    <w:name w:val="Table Grid"/>
    <w:basedOn w:val="TableauNormal"/>
    <w:uiPriority w:val="59"/>
    <w:rsid w:val="000D7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discrte">
    <w:name w:val="Subtle Emphasis"/>
    <w:basedOn w:val="Policepardfaut"/>
    <w:uiPriority w:val="19"/>
    <w:qFormat/>
    <w:rsid w:val="000D7236"/>
    <w:rPr>
      <w:i/>
      <w:iCs/>
      <w:color w:val="808080" w:themeColor="text1" w:themeTint="7F"/>
    </w:rPr>
  </w:style>
  <w:style w:type="character" w:customStyle="1" w:styleId="En-tteCar">
    <w:name w:val="En-tête Car"/>
    <w:basedOn w:val="Policepardfaut"/>
    <w:link w:val="En-tte"/>
    <w:rsid w:val="000D7236"/>
    <w:rPr>
      <w:rFonts w:ascii="Source Sans Pro" w:hAnsi="Source Sans Pro"/>
      <w:color w:val="4C4C4C"/>
      <w:sz w:val="16"/>
      <w:szCs w:val="22"/>
    </w:rPr>
  </w:style>
  <w:style w:type="paragraph" w:customStyle="1" w:styleId="Paragraph2">
    <w:name w:val="Paragraph2"/>
    <w:basedOn w:val="Paragraphedeliste"/>
    <w:link w:val="Paragraph2Car"/>
    <w:rsid w:val="000D7236"/>
    <w:pPr>
      <w:numPr>
        <w:numId w:val="0"/>
      </w:numPr>
    </w:pPr>
    <w:rPr>
      <w:rFonts w:ascii="Garamond" w:hAnsi="Garamond"/>
    </w:rPr>
  </w:style>
  <w:style w:type="character" w:customStyle="1" w:styleId="Paragraph2Car">
    <w:name w:val="Paragraph2 Car"/>
    <w:basedOn w:val="ParagraphedelisteCar"/>
    <w:link w:val="Paragraph2"/>
    <w:rsid w:val="000D7236"/>
    <w:rPr>
      <w:rFonts w:ascii="Garamond" w:eastAsia="Arial" w:hAnsi="Garamond"/>
      <w:color w:val="595959" w:themeColor="text1" w:themeTint="A6"/>
      <w:sz w:val="24"/>
      <w:szCs w:val="22"/>
      <w:lang w:eastAsia="zh-CN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2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0023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28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77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wnCloud\Communication\Mod&#232;lesDocumentsOpenFlexo\Mod&#232;le_Document_V6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BD677A82-3366-E44C-A7BF-F99288BF9ECD}">
  <ds:schemaRefs>
    <ds:schemaRef ds:uri="http://schemas.openxmlformats.org/wordprocessingml/2006/main"/>
    <ds:schemaRef ds:uri="http://schemas.microsoft.com/office/word/2012/wordml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office:word"/>
    <ds:schemaRef ds:uri="urn:schemas-microsoft-com:vml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\ownCloud\Communication\ModèlesDocumentsOpenFlexo\Modèle_Document_V6.dotx</Template>
  <TotalTime>0</TotalTime>
  <Pages>5</Pages>
  <Words>460</Words>
  <Characters>2533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Openflexo</vt:lpstr>
    </vt:vector>
  </TitlesOfParts>
  <Company>Microsoft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Openflexo</dc:title>
  <dc:creator>Christophe Guychard</dc:creator>
  <cp:keywords>Openflexo, Open Innovation</cp:keywords>
  <cp:lastModifiedBy>Sylvain Guérin</cp:lastModifiedBy>
  <cp:revision>2</cp:revision>
  <cp:lastPrinted>2014-04-23T18:12:00Z</cp:lastPrinted>
  <dcterms:created xsi:type="dcterms:W3CDTF">2015-10-01T12:20:00Z</dcterms:created>
  <dcterms:modified xsi:type="dcterms:W3CDTF">2015-10-01T12:20:00Z</dcterms:modified>
</cp:coreProperties>
</file>